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C9CD" w14:textId="53E317B2" w:rsidR="00C47B19" w:rsidRPr="001F369B" w:rsidRDefault="000839A3" w:rsidP="00C47B19">
      <w:pPr>
        <w:pStyle w:val="Ttulo1"/>
      </w:pPr>
      <w:bookmarkStart w:id="0" w:name="OLE_LINK1"/>
      <w:bookmarkStart w:id="1" w:name="OLE_LINK2"/>
      <w:r>
        <w:t xml:space="preserve">PENDIENTES APTAS PARA EL CULTIVO </w:t>
      </w:r>
      <w:r w:rsidR="00E62E58">
        <w:t xml:space="preserve">DE MAÍZ Y CAÑA EN EL </w:t>
      </w:r>
      <w:r>
        <w:t>“EJIDO LA ESPERANZA”</w:t>
      </w:r>
    </w:p>
    <w:p w14:paraId="3862A147" w14:textId="77777777" w:rsidR="00C47B19" w:rsidRPr="000839A3" w:rsidRDefault="00C47B19" w:rsidP="000839A3">
      <w:pPr>
        <w:pStyle w:val="Ttuloenidiomaalternativo"/>
        <w:jc w:val="both"/>
        <w:rPr>
          <w:lang w:val="es-MX"/>
        </w:rPr>
      </w:pPr>
    </w:p>
    <w:bookmarkEnd w:id="0"/>
    <w:bookmarkEnd w:id="1"/>
    <w:p w14:paraId="3AD1F889" w14:textId="0457AFFB" w:rsidR="000839A3" w:rsidRDefault="000839A3" w:rsidP="00C47B19">
      <w:pPr>
        <w:pStyle w:val="Filiacin"/>
      </w:pPr>
      <w:r>
        <w:t xml:space="preserve">Mario González Dimas      </w:t>
      </w:r>
    </w:p>
    <w:p w14:paraId="24386E26" w14:textId="26F4C3AC" w:rsidR="000839A3" w:rsidRDefault="000839A3" w:rsidP="000839A3">
      <w:pPr>
        <w:pStyle w:val="Filiacin"/>
        <w:jc w:val="both"/>
      </w:pPr>
      <w:r>
        <w:t xml:space="preserve">                  </w:t>
      </w:r>
      <w:r w:rsidR="00D65FD6">
        <w:t xml:space="preserve">                                               </w:t>
      </w:r>
      <w:r>
        <w:t xml:space="preserve"> </w:t>
      </w:r>
      <w:hyperlink r:id="rId7" w:history="1">
        <w:r w:rsidRPr="003C47BF">
          <w:rPr>
            <w:rStyle w:val="Hipervnculo"/>
          </w:rPr>
          <w:t>mgonzalez26@ucol.mx</w:t>
        </w:r>
      </w:hyperlink>
      <w:r>
        <w:t xml:space="preserve">     </w:t>
      </w:r>
    </w:p>
    <w:p w14:paraId="23E65B22" w14:textId="1EFD070B" w:rsidR="00C47B19" w:rsidRPr="008E6847" w:rsidRDefault="00C47B19" w:rsidP="00C47B19">
      <w:pPr>
        <w:pStyle w:val="Filiacin"/>
      </w:pPr>
      <w:r w:rsidRPr="00DB5234">
        <w:t>(</w:t>
      </w:r>
      <w:r w:rsidR="008E6847">
        <w:t xml:space="preserve">Facultad de Ingeniería </w:t>
      </w:r>
      <w:r w:rsidR="00D65FD6">
        <w:t>Civil, carretera</w:t>
      </w:r>
      <w:r w:rsidR="008E6847">
        <w:t xml:space="preserve"> </w:t>
      </w:r>
      <w:r w:rsidR="00D65FD6">
        <w:t>Coquimatlán</w:t>
      </w:r>
      <w:r w:rsidR="008E6847">
        <w:t>-Colima km 9 código postal 28400</w:t>
      </w:r>
      <w:r w:rsidRPr="008E6847">
        <w:t xml:space="preserve">) </w:t>
      </w:r>
    </w:p>
    <w:p w14:paraId="5742EB16" w14:textId="77777777" w:rsidR="00C47B19" w:rsidRPr="000839A3" w:rsidRDefault="00C47B19" w:rsidP="00C47B19">
      <w:pPr>
        <w:rPr>
          <w:highlight w:val="black"/>
        </w:rPr>
        <w:sectPr w:rsidR="00C47B19" w:rsidRPr="000839A3" w:rsidSect="001D661D">
          <w:footerReference w:type="default" r:id="rId8"/>
          <w:footerReference w:type="first" r:id="rId9"/>
          <w:pgSz w:w="11900" w:h="16840"/>
          <w:pgMar w:top="1418" w:right="1134" w:bottom="1701" w:left="1418" w:header="851" w:footer="992" w:gutter="0"/>
          <w:pgNumType w:start="1"/>
          <w:cols w:space="708"/>
        </w:sectPr>
      </w:pPr>
    </w:p>
    <w:p w14:paraId="3D418CA0" w14:textId="77777777" w:rsidR="00C47B19" w:rsidRPr="005B4CCF" w:rsidRDefault="00C47B19" w:rsidP="00FA1F7B">
      <w:pPr>
        <w:pStyle w:val="Resumen-Ttulo"/>
        <w:rPr>
          <w:sz w:val="24"/>
        </w:rPr>
      </w:pPr>
      <w:r w:rsidRPr="005B4CCF">
        <w:rPr>
          <w:sz w:val="24"/>
        </w:rPr>
        <w:t>Resumen</w:t>
      </w:r>
    </w:p>
    <w:p w14:paraId="57F9C670" w14:textId="77777777" w:rsidR="00D65FD6" w:rsidRPr="00171FD3" w:rsidRDefault="008E6847" w:rsidP="00FA1F7B">
      <w:pPr>
        <w:pStyle w:val="Resumen-Ttulo"/>
        <w:rPr>
          <w:b w:val="0"/>
          <w:sz w:val="22"/>
          <w:szCs w:val="22"/>
        </w:rPr>
      </w:pPr>
      <w:r w:rsidRPr="00171FD3">
        <w:rPr>
          <w:b w:val="0"/>
          <w:sz w:val="22"/>
          <w:szCs w:val="22"/>
        </w:rPr>
        <w:t>En este proyecto se prevé hacer un mapa temático del ejido la esperanza el cual contenga las características junto con las pendientes, de poder leerlo y saber que se puede sembrar en el área a estudiar</w:t>
      </w:r>
      <w:r w:rsidR="00D65FD6" w:rsidRPr="00171FD3">
        <w:rPr>
          <w:b w:val="0"/>
          <w:sz w:val="22"/>
          <w:szCs w:val="22"/>
        </w:rPr>
        <w:t xml:space="preserve"> ya que es fundamental saber este tipo de cultivos teniendo el estudio adecuado.</w:t>
      </w:r>
    </w:p>
    <w:p w14:paraId="3E4844A6" w14:textId="71B0F1A7" w:rsidR="005B4CCF" w:rsidRPr="005B4CCF" w:rsidRDefault="00C47B19" w:rsidP="005B4CCF">
      <w:pPr>
        <w:pStyle w:val="Resumen-Texto"/>
        <w:rPr>
          <w:sz w:val="24"/>
        </w:rPr>
      </w:pPr>
      <w:r w:rsidRPr="005B4CCF">
        <w:rPr>
          <w:b/>
          <w:sz w:val="24"/>
        </w:rPr>
        <w:t>Palabras clave</w:t>
      </w:r>
      <w:r w:rsidRPr="005B4CCF">
        <w:rPr>
          <w:sz w:val="24"/>
        </w:rPr>
        <w:t>:</w:t>
      </w:r>
      <w:r w:rsidR="008E6847" w:rsidRPr="00171FD3">
        <w:rPr>
          <w:sz w:val="22"/>
          <w:szCs w:val="22"/>
        </w:rPr>
        <w:t xml:space="preserve"> Sembrar, Cultivo, Mapa </w:t>
      </w:r>
      <w:r w:rsidR="00900A8C" w:rsidRPr="00171FD3">
        <w:rPr>
          <w:sz w:val="22"/>
          <w:szCs w:val="22"/>
        </w:rPr>
        <w:t>Temático</w:t>
      </w:r>
      <w:r w:rsidR="008E6847" w:rsidRPr="00171FD3">
        <w:rPr>
          <w:sz w:val="22"/>
          <w:szCs w:val="22"/>
        </w:rPr>
        <w:t>, Pendient</w:t>
      </w:r>
      <w:r w:rsidR="005B4CCF" w:rsidRPr="00171FD3">
        <w:rPr>
          <w:sz w:val="22"/>
          <w:szCs w:val="22"/>
        </w:rPr>
        <w:t>e</w:t>
      </w:r>
      <w:r w:rsidR="00D65FD6" w:rsidRPr="00171FD3">
        <w:rPr>
          <w:sz w:val="22"/>
          <w:szCs w:val="22"/>
        </w:rPr>
        <w:t>, Ejido</w:t>
      </w:r>
      <w:r w:rsidR="005B4CCF" w:rsidRPr="00171FD3">
        <w:rPr>
          <w:sz w:val="22"/>
          <w:szCs w:val="22"/>
        </w:rPr>
        <w:t xml:space="preserve">.                                                                                                                                   </w:t>
      </w:r>
    </w:p>
    <w:p w14:paraId="0D5D1E3D" w14:textId="77777777" w:rsidR="005B4CCF" w:rsidRDefault="005B4CCF" w:rsidP="005B4CCF">
      <w:pPr>
        <w:pStyle w:val="Resumen-Texto"/>
      </w:pPr>
    </w:p>
    <w:p w14:paraId="508E58E2" w14:textId="5024FFEA" w:rsidR="005B4CCF" w:rsidRDefault="005B4CCF" w:rsidP="005B4CCF">
      <w:pPr>
        <w:pStyle w:val="Resumen-Texto"/>
        <w:rPr>
          <w:b/>
          <w:bCs/>
          <w:sz w:val="24"/>
        </w:rPr>
      </w:pPr>
      <w:r w:rsidRPr="005B4CCF">
        <w:rPr>
          <w:b/>
          <w:bCs/>
          <w:sz w:val="24"/>
        </w:rPr>
        <w:t xml:space="preserve">INTRODUCCION </w:t>
      </w:r>
    </w:p>
    <w:p w14:paraId="1558DE40" w14:textId="77777777" w:rsidR="005B4CCF" w:rsidRPr="005B4CCF" w:rsidRDefault="005B4CCF" w:rsidP="005B4CCF">
      <w:pPr>
        <w:rPr>
          <w:sz w:val="22"/>
          <w:szCs w:val="22"/>
        </w:rPr>
      </w:pPr>
      <w:r w:rsidRPr="005B4CCF">
        <w:rPr>
          <w:sz w:val="22"/>
          <w:szCs w:val="22"/>
        </w:rPr>
        <w:t>En el proyecto se utilizará un conjunto de datos vectoriales descargados desde la página del INEGI los cuales nos permitirán crear una representación gráfica (Mapa) en ArcMap de las distintas clases de pendientes aptas para el cultivo de maíz, caña y ganadería, teniendo en cuenta que las pendientes demasiado inclinadas no son favorables debido a que existe una gran pérdida de terreno a causa de la erosión del mismo, además se aprovecha más un terreno plano o con menor pendiente. En algunos casos la pendiente es importante para poder colocar un sistema de riego; es muy favorable tener pendientes en el terreno para que con ayuda de la gravedad el agua pueda llegar a su destino de riego.</w:t>
      </w:r>
    </w:p>
    <w:p w14:paraId="0D52F9B8" w14:textId="77777777" w:rsidR="005B4CCF" w:rsidRPr="005B4CCF" w:rsidRDefault="005B4CCF" w:rsidP="005B4CCF">
      <w:pPr>
        <w:rPr>
          <w:sz w:val="24"/>
        </w:rPr>
      </w:pPr>
      <w:r w:rsidRPr="005B4CCF">
        <w:rPr>
          <w:sz w:val="22"/>
          <w:szCs w:val="22"/>
        </w:rPr>
        <w:t>Con la ayuda de la programación asignaremos una clasificación correspondiente a la pendiente conveniente para el cultivo</w:t>
      </w:r>
      <w:r w:rsidRPr="005B4CCF">
        <w:rPr>
          <w:sz w:val="24"/>
        </w:rPr>
        <w:t xml:space="preserve"> </w:t>
      </w:r>
      <w:r w:rsidRPr="005B4CCF">
        <w:rPr>
          <w:sz w:val="22"/>
          <w:szCs w:val="22"/>
        </w:rPr>
        <w:t>y la ganadería, que automáticamente dándole la clase de pendiente asignará para qué es apta esa área.</w:t>
      </w:r>
      <w:r w:rsidRPr="005B4CCF">
        <w:rPr>
          <w:sz w:val="24"/>
        </w:rPr>
        <w:t xml:space="preserve"> </w:t>
      </w:r>
    </w:p>
    <w:p w14:paraId="16726095" w14:textId="77777777" w:rsidR="005B4CCF" w:rsidRDefault="005B4CCF" w:rsidP="005B4CCF">
      <w:pPr>
        <w:pStyle w:val="Resumen-Texto"/>
        <w:rPr>
          <w:lang w:val="es-MX"/>
        </w:rPr>
      </w:pPr>
    </w:p>
    <w:p w14:paraId="06D91798" w14:textId="77777777" w:rsidR="005B4CCF" w:rsidRPr="005B4CCF" w:rsidRDefault="005B4CCF" w:rsidP="005B4CCF">
      <w:pPr>
        <w:pStyle w:val="Resumen-Ttulo"/>
        <w:spacing w:before="160"/>
        <w:rPr>
          <w:sz w:val="24"/>
          <w:lang w:val="en-US"/>
        </w:rPr>
      </w:pPr>
      <w:r w:rsidRPr="005B4CCF">
        <w:rPr>
          <w:sz w:val="24"/>
          <w:lang w:val="en-US"/>
        </w:rPr>
        <w:t>Abstract</w:t>
      </w:r>
    </w:p>
    <w:p w14:paraId="63B1B876" w14:textId="10F5243B" w:rsidR="00D65FD6" w:rsidRPr="00171FD3" w:rsidRDefault="00D65FD6" w:rsidP="005B4CCF">
      <w:pPr>
        <w:pStyle w:val="Resumen-Ttulo"/>
        <w:spacing w:before="160"/>
        <w:rPr>
          <w:b w:val="0"/>
          <w:bCs/>
          <w:sz w:val="22"/>
          <w:szCs w:val="22"/>
          <w:lang w:val="en" w:eastAsia="es-MX"/>
        </w:rPr>
      </w:pPr>
      <w:r w:rsidRPr="00171FD3">
        <w:rPr>
          <w:b w:val="0"/>
          <w:bCs/>
          <w:sz w:val="22"/>
          <w:szCs w:val="22"/>
          <w:lang w:val="en" w:eastAsia="es-MX"/>
        </w:rPr>
        <w:t>In this project it is planned to make a thematic map of the ejido, the hope which contains the characteristics along with the slopes, to be able to read it and know that it can be sown in the area to be studied since it is essential to know this type of crops having the appropriate study</w:t>
      </w:r>
      <w:r w:rsidR="00171FD3">
        <w:rPr>
          <w:b w:val="0"/>
          <w:bCs/>
          <w:sz w:val="22"/>
          <w:szCs w:val="22"/>
          <w:lang w:val="en" w:eastAsia="es-MX"/>
        </w:rPr>
        <w:t>.</w:t>
      </w:r>
    </w:p>
    <w:p w14:paraId="6A456C54" w14:textId="56DC7CEF" w:rsidR="005B4CCF" w:rsidRPr="005B4CCF" w:rsidRDefault="005B4CCF" w:rsidP="005B4CCF">
      <w:pPr>
        <w:pStyle w:val="Resumen-Ttulo"/>
        <w:spacing w:before="160"/>
        <w:rPr>
          <w:b w:val="0"/>
          <w:bCs/>
          <w:sz w:val="24"/>
          <w:lang w:val="en" w:eastAsia="es-MX"/>
        </w:rPr>
      </w:pPr>
      <w:r w:rsidRPr="005B4CCF">
        <w:rPr>
          <w:sz w:val="24"/>
          <w:lang w:val="en-US"/>
        </w:rPr>
        <w:t xml:space="preserve">Keywords: </w:t>
      </w:r>
    </w:p>
    <w:p w14:paraId="23CC3946" w14:textId="572633BF" w:rsidR="005B4CCF" w:rsidRPr="005B4CCF" w:rsidRDefault="005B4CCF" w:rsidP="005B4CCF">
      <w:pPr>
        <w:pStyle w:val="Ttulo1"/>
        <w:pBdr>
          <w:top w:val="single" w:sz="6" w:space="1" w:color="auto"/>
        </w:pBdr>
        <w:jc w:val="left"/>
        <w:rPr>
          <w:sz w:val="24"/>
          <w:szCs w:val="24"/>
          <w:lang w:val="en-US"/>
        </w:rPr>
      </w:pPr>
      <w:r w:rsidRPr="005B4CCF">
        <w:rPr>
          <w:sz w:val="24"/>
          <w:szCs w:val="24"/>
          <w:lang w:val="en"/>
        </w:rPr>
        <w:t>Sowing, Cultivation, Thematic Map, Earrings</w:t>
      </w:r>
      <w:r w:rsidR="00D65FD6">
        <w:rPr>
          <w:sz w:val="24"/>
          <w:szCs w:val="24"/>
          <w:lang w:val="en"/>
        </w:rPr>
        <w:t>, Ejido.</w:t>
      </w:r>
    </w:p>
    <w:p w14:paraId="5657D84F" w14:textId="77777777" w:rsidR="005B4CCF" w:rsidRPr="005B4CCF" w:rsidRDefault="005B4CCF" w:rsidP="005B4CCF">
      <w:pPr>
        <w:pStyle w:val="Resumen-Texto"/>
        <w:rPr>
          <w:b/>
          <w:bCs/>
          <w:sz w:val="24"/>
          <w:lang w:val="en-US"/>
        </w:rPr>
      </w:pPr>
    </w:p>
    <w:p w14:paraId="30F5A723" w14:textId="28D12C95" w:rsidR="005B4CCF" w:rsidRDefault="005B4CCF" w:rsidP="005B4CCF">
      <w:pPr>
        <w:pStyle w:val="Resumen-Texto"/>
        <w:rPr>
          <w:b/>
          <w:bCs/>
          <w:sz w:val="24"/>
          <w:lang w:val="en-US"/>
        </w:rPr>
      </w:pPr>
      <w:r w:rsidRPr="005B4CCF">
        <w:rPr>
          <w:b/>
          <w:bCs/>
          <w:sz w:val="24"/>
          <w:lang w:val="en-US"/>
        </w:rPr>
        <w:t>DESARROLLO</w:t>
      </w:r>
    </w:p>
    <w:p w14:paraId="6CB04EA4" w14:textId="77777777" w:rsidR="005B4CCF" w:rsidRDefault="005B4CCF" w:rsidP="005B4CCF">
      <w:pPr>
        <w:pStyle w:val="Resumen-Texto"/>
        <w:rPr>
          <w:b/>
          <w:bCs/>
          <w:sz w:val="24"/>
          <w:lang w:val="en-US"/>
        </w:rPr>
      </w:pPr>
    </w:p>
    <w:p w14:paraId="7972F96A" w14:textId="09A6A63F" w:rsidR="005B4CCF" w:rsidRDefault="005B4CCF" w:rsidP="005B4CCF">
      <w:pPr>
        <w:pStyle w:val="Resumen-Texto"/>
        <w:rPr>
          <w:sz w:val="24"/>
          <w:lang w:val="es-MX"/>
        </w:rPr>
      </w:pPr>
      <w:r w:rsidRPr="005B4CCF">
        <w:rPr>
          <w:sz w:val="24"/>
          <w:lang w:val="es-MX"/>
        </w:rPr>
        <w:t>Para desarrollar este programa s</w:t>
      </w:r>
      <w:r>
        <w:rPr>
          <w:sz w:val="24"/>
          <w:lang w:val="es-MX"/>
        </w:rPr>
        <w:t xml:space="preserve">e tiene que utilizar un paquete de Python que proporciona los diferentes pendientes que tiene el </w:t>
      </w:r>
      <w:r w:rsidR="001D661D">
        <w:rPr>
          <w:sz w:val="24"/>
          <w:lang w:val="es-MX"/>
        </w:rPr>
        <w:t>ejido a</w:t>
      </w:r>
      <w:r>
        <w:rPr>
          <w:sz w:val="24"/>
          <w:lang w:val="es-MX"/>
        </w:rPr>
        <w:t xml:space="preserve"> estudiar</w:t>
      </w:r>
      <w:r w:rsidR="00B015D5">
        <w:rPr>
          <w:sz w:val="24"/>
          <w:lang w:val="es-MX"/>
        </w:rPr>
        <w:t xml:space="preserve"> con la herramienta de los sistemas de información Geográfica como lo es QGIS.</w:t>
      </w:r>
    </w:p>
    <w:p w14:paraId="43D0C17B" w14:textId="77777777" w:rsidR="00B015D5" w:rsidRDefault="00B015D5" w:rsidP="005B4CCF">
      <w:pPr>
        <w:pStyle w:val="Resumen-Texto"/>
        <w:rPr>
          <w:sz w:val="24"/>
          <w:lang w:val="es-MX"/>
        </w:rPr>
      </w:pPr>
    </w:p>
    <w:p w14:paraId="609C8D1C" w14:textId="333BB7B9" w:rsidR="00B015D5" w:rsidRDefault="00B015D5" w:rsidP="005B4CCF">
      <w:pPr>
        <w:pStyle w:val="Resumen-Texto"/>
        <w:rPr>
          <w:sz w:val="24"/>
          <w:lang w:val="es-MX"/>
        </w:rPr>
      </w:pPr>
      <w:r>
        <w:rPr>
          <w:sz w:val="24"/>
          <w:lang w:val="es-MX"/>
        </w:rPr>
        <w:t xml:space="preserve">1.-   Se tiene que importar e instalar la librería usada la cual es </w:t>
      </w:r>
      <w:proofErr w:type="spellStart"/>
      <w:r w:rsidR="00F04D9F">
        <w:rPr>
          <w:sz w:val="24"/>
          <w:lang w:val="es-MX"/>
        </w:rPr>
        <w:t>openpyxl</w:t>
      </w:r>
      <w:proofErr w:type="spellEnd"/>
      <w:r>
        <w:rPr>
          <w:sz w:val="24"/>
          <w:lang w:val="es-MX"/>
        </w:rPr>
        <w:t xml:space="preserve"> ya que con ella se basara nuestro proyecto.</w:t>
      </w:r>
    </w:p>
    <w:p w14:paraId="2A5537EA" w14:textId="77777777" w:rsidR="00BE4D6E" w:rsidRDefault="00BE4D6E" w:rsidP="005B4CCF">
      <w:pPr>
        <w:pStyle w:val="Resumen-Texto"/>
      </w:pPr>
    </w:p>
    <w:p w14:paraId="15040CED" w14:textId="7F2E3286" w:rsidR="00BE4D6E" w:rsidRDefault="00BE4D6E" w:rsidP="005B4CCF">
      <w:pPr>
        <w:pStyle w:val="Resumen-Texto"/>
        <w:rPr>
          <w:sz w:val="24"/>
          <w:lang w:val="es-MX"/>
        </w:rPr>
      </w:pPr>
      <w:r w:rsidRPr="00BE4D6E">
        <w:drawing>
          <wp:inline distT="0" distB="0" distL="0" distR="0" wp14:anchorId="285D9F64" wp14:editId="1D43497A">
            <wp:extent cx="2651760" cy="29717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981" r="15815" b="43186"/>
                    <a:stretch/>
                  </pic:blipFill>
                  <pic:spPr bwMode="auto">
                    <a:xfrm flipV="1">
                      <a:off x="0" y="0"/>
                      <a:ext cx="2809867" cy="314896"/>
                    </a:xfrm>
                    <a:prstGeom prst="rect">
                      <a:avLst/>
                    </a:prstGeom>
                    <a:ln>
                      <a:noFill/>
                    </a:ln>
                    <a:extLst>
                      <a:ext uri="{53640926-AAD7-44D8-BBD7-CCE9431645EC}">
                        <a14:shadowObscured xmlns:a14="http://schemas.microsoft.com/office/drawing/2010/main"/>
                      </a:ext>
                    </a:extLst>
                  </pic:spPr>
                </pic:pic>
              </a:graphicData>
            </a:graphic>
          </wp:inline>
        </w:drawing>
      </w:r>
    </w:p>
    <w:p w14:paraId="1D5D2F7C" w14:textId="77777777" w:rsidR="00B015D5" w:rsidRDefault="00B015D5" w:rsidP="005B4CCF">
      <w:pPr>
        <w:pStyle w:val="Resumen-Texto"/>
        <w:rPr>
          <w:sz w:val="24"/>
          <w:lang w:val="es-MX"/>
        </w:rPr>
      </w:pPr>
    </w:p>
    <w:p w14:paraId="6BC00321" w14:textId="47A41B9A" w:rsidR="00B015D5" w:rsidRDefault="00B015D5" w:rsidP="005B4CCF">
      <w:pPr>
        <w:pStyle w:val="Resumen-Texto"/>
        <w:rPr>
          <w:sz w:val="24"/>
          <w:lang w:val="es-MX"/>
        </w:rPr>
      </w:pPr>
      <w:r>
        <w:rPr>
          <w:sz w:val="24"/>
          <w:lang w:val="es-MX"/>
        </w:rPr>
        <w:t xml:space="preserve">2.- Para poder leer el programa se </w:t>
      </w:r>
      <w:r w:rsidR="00BE4D6E">
        <w:rPr>
          <w:sz w:val="24"/>
          <w:lang w:val="es-MX"/>
        </w:rPr>
        <w:t>debe tener</w:t>
      </w:r>
      <w:r>
        <w:rPr>
          <w:sz w:val="24"/>
          <w:lang w:val="es-MX"/>
        </w:rPr>
        <w:t xml:space="preserve"> el ejido a </w:t>
      </w:r>
      <w:r w:rsidR="00171FD3">
        <w:rPr>
          <w:sz w:val="24"/>
          <w:lang w:val="es-MX"/>
        </w:rPr>
        <w:t>estudiar como</w:t>
      </w:r>
      <w:r>
        <w:rPr>
          <w:sz w:val="24"/>
          <w:lang w:val="es-MX"/>
        </w:rPr>
        <w:t xml:space="preserve"> </w:t>
      </w:r>
      <w:proofErr w:type="spellStart"/>
      <w:r>
        <w:rPr>
          <w:sz w:val="24"/>
          <w:lang w:val="es-MX"/>
        </w:rPr>
        <w:t>shp</w:t>
      </w:r>
      <w:proofErr w:type="spellEnd"/>
      <w:r>
        <w:rPr>
          <w:sz w:val="24"/>
          <w:lang w:val="es-MX"/>
        </w:rPr>
        <w:t xml:space="preserve"> para </w:t>
      </w:r>
      <w:r>
        <w:rPr>
          <w:sz w:val="24"/>
          <w:lang w:val="es-MX"/>
        </w:rPr>
        <w:lastRenderedPageBreak/>
        <w:t>que con ese formato podamos sacar las características de las pendientes.</w:t>
      </w:r>
    </w:p>
    <w:p w14:paraId="4766D692" w14:textId="77777777" w:rsidR="00BE4D6E" w:rsidRDefault="00BE4D6E" w:rsidP="005B4CCF">
      <w:pPr>
        <w:pStyle w:val="Resumen-Texto"/>
      </w:pPr>
    </w:p>
    <w:p w14:paraId="7DC3C27A" w14:textId="1402B858" w:rsidR="00BE4D6E" w:rsidRDefault="00BE4D6E" w:rsidP="00BE4D6E">
      <w:pPr>
        <w:pStyle w:val="Resumen-Texto"/>
        <w:jc w:val="center"/>
        <w:rPr>
          <w:sz w:val="24"/>
          <w:lang w:val="es-MX"/>
        </w:rPr>
      </w:pPr>
      <w:r w:rsidRPr="00BE4D6E">
        <w:drawing>
          <wp:inline distT="0" distB="0" distL="0" distR="0" wp14:anchorId="4BAB7D70" wp14:editId="22984B8B">
            <wp:extent cx="1790700" cy="74219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279" t="9387" r="47488" b="59489"/>
                    <a:stretch/>
                  </pic:blipFill>
                  <pic:spPr bwMode="auto">
                    <a:xfrm>
                      <a:off x="0" y="0"/>
                      <a:ext cx="1810660" cy="750471"/>
                    </a:xfrm>
                    <a:prstGeom prst="rect">
                      <a:avLst/>
                    </a:prstGeom>
                    <a:ln>
                      <a:noFill/>
                    </a:ln>
                    <a:extLst>
                      <a:ext uri="{53640926-AAD7-44D8-BBD7-CCE9431645EC}">
                        <a14:shadowObscured xmlns:a14="http://schemas.microsoft.com/office/drawing/2010/main"/>
                      </a:ext>
                    </a:extLst>
                  </pic:spPr>
                </pic:pic>
              </a:graphicData>
            </a:graphic>
          </wp:inline>
        </w:drawing>
      </w:r>
    </w:p>
    <w:p w14:paraId="301495DD" w14:textId="17F0B0BA" w:rsidR="00B015D5" w:rsidRDefault="00B015D5" w:rsidP="005B4CCF">
      <w:pPr>
        <w:pStyle w:val="Resumen-Texto"/>
        <w:rPr>
          <w:sz w:val="24"/>
          <w:lang w:val="es-MX"/>
        </w:rPr>
      </w:pPr>
    </w:p>
    <w:p w14:paraId="69C31995" w14:textId="31A6678F" w:rsidR="00B015D5" w:rsidRDefault="00B015D5" w:rsidP="005B4CCF">
      <w:pPr>
        <w:pStyle w:val="Resumen-Texto"/>
        <w:rPr>
          <w:sz w:val="24"/>
          <w:lang w:val="es-MX"/>
        </w:rPr>
      </w:pPr>
      <w:r>
        <w:rPr>
          <w:sz w:val="24"/>
          <w:lang w:val="es-MX"/>
        </w:rPr>
        <w:t xml:space="preserve">3.-   Se toman y verifican las características del terreno a estudiar para </w:t>
      </w:r>
      <w:r w:rsidR="0038284C">
        <w:rPr>
          <w:sz w:val="24"/>
          <w:lang w:val="es-MX"/>
        </w:rPr>
        <w:t>poder tener</w:t>
      </w:r>
      <w:r>
        <w:rPr>
          <w:sz w:val="24"/>
          <w:lang w:val="es-MX"/>
        </w:rPr>
        <w:t xml:space="preserve"> los cálculos necesarios.</w:t>
      </w:r>
    </w:p>
    <w:p w14:paraId="57DF9F28" w14:textId="5E6BBD55" w:rsidR="00BE4D6E" w:rsidRDefault="00BE4D6E" w:rsidP="00BE4D6E">
      <w:pPr>
        <w:pStyle w:val="Resumen-Texto"/>
        <w:jc w:val="center"/>
        <w:rPr>
          <w:sz w:val="24"/>
          <w:lang w:val="es-MX"/>
        </w:rPr>
      </w:pPr>
      <w:r>
        <w:rPr>
          <w:noProof/>
        </w:rPr>
        <w:drawing>
          <wp:inline distT="0" distB="0" distL="0" distR="0" wp14:anchorId="0B03D488" wp14:editId="2E710F31">
            <wp:extent cx="1287780" cy="731402"/>
            <wp:effectExtent l="0" t="0" r="7620" b="0"/>
            <wp:docPr id="6" name="Imagen 6" descr="Resultado de imagen para tabla de atribuciones en arc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tabla de atribuciones en arc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1044" cy="750294"/>
                    </a:xfrm>
                    <a:prstGeom prst="rect">
                      <a:avLst/>
                    </a:prstGeom>
                    <a:noFill/>
                    <a:ln>
                      <a:noFill/>
                    </a:ln>
                  </pic:spPr>
                </pic:pic>
              </a:graphicData>
            </a:graphic>
          </wp:inline>
        </w:drawing>
      </w:r>
    </w:p>
    <w:p w14:paraId="3DC13DB9" w14:textId="77777777" w:rsidR="0038284C" w:rsidRDefault="0038284C" w:rsidP="005B4CCF">
      <w:pPr>
        <w:pStyle w:val="Resumen-Texto"/>
        <w:rPr>
          <w:sz w:val="24"/>
          <w:lang w:val="es-MX"/>
        </w:rPr>
      </w:pPr>
    </w:p>
    <w:p w14:paraId="64F4EAFD" w14:textId="426087CB" w:rsidR="0038284C" w:rsidRDefault="00B015D5" w:rsidP="005B4CCF">
      <w:pPr>
        <w:pStyle w:val="Resumen-Texto"/>
        <w:rPr>
          <w:sz w:val="24"/>
          <w:lang w:val="es-MX"/>
        </w:rPr>
      </w:pPr>
      <w:r>
        <w:rPr>
          <w:sz w:val="24"/>
          <w:lang w:val="es-MX"/>
        </w:rPr>
        <w:t xml:space="preserve">4.- </w:t>
      </w:r>
      <w:r w:rsidR="0038284C">
        <w:rPr>
          <w:sz w:val="24"/>
          <w:lang w:val="es-MX"/>
        </w:rPr>
        <w:t>Se imprimen los datos correspondientes para poder correr el programa.</w:t>
      </w:r>
    </w:p>
    <w:p w14:paraId="0C464B0B" w14:textId="68F3312E" w:rsidR="00BE4D6E" w:rsidRDefault="00BE4D6E" w:rsidP="00BE4D6E">
      <w:pPr>
        <w:pStyle w:val="Resumen-Texto"/>
        <w:jc w:val="center"/>
        <w:rPr>
          <w:sz w:val="24"/>
          <w:lang w:val="es-MX"/>
        </w:rPr>
      </w:pPr>
      <w:r w:rsidRPr="00BE4D6E">
        <w:drawing>
          <wp:inline distT="0" distB="0" distL="0" distR="0" wp14:anchorId="54B2AED7" wp14:editId="6227EB6F">
            <wp:extent cx="2331720" cy="350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279" r="1644" b="71346"/>
                    <a:stretch/>
                  </pic:blipFill>
                  <pic:spPr bwMode="auto">
                    <a:xfrm>
                      <a:off x="0" y="0"/>
                      <a:ext cx="2331720" cy="350520"/>
                    </a:xfrm>
                    <a:prstGeom prst="rect">
                      <a:avLst/>
                    </a:prstGeom>
                    <a:ln>
                      <a:noFill/>
                    </a:ln>
                    <a:extLst>
                      <a:ext uri="{53640926-AAD7-44D8-BBD7-CCE9431645EC}">
                        <a14:shadowObscured xmlns:a14="http://schemas.microsoft.com/office/drawing/2010/main"/>
                      </a:ext>
                    </a:extLst>
                  </pic:spPr>
                </pic:pic>
              </a:graphicData>
            </a:graphic>
          </wp:inline>
        </w:drawing>
      </w:r>
    </w:p>
    <w:p w14:paraId="6416E028" w14:textId="77777777" w:rsidR="00BE4D6E" w:rsidRDefault="00BE4D6E" w:rsidP="005B4CCF">
      <w:pPr>
        <w:pStyle w:val="Resumen-Texto"/>
      </w:pPr>
    </w:p>
    <w:p w14:paraId="361D88EC" w14:textId="5BF342CC" w:rsidR="0038284C" w:rsidRDefault="0038284C" w:rsidP="00BE4D6E">
      <w:pPr>
        <w:pStyle w:val="Resumen-Texto"/>
        <w:jc w:val="center"/>
        <w:rPr>
          <w:sz w:val="24"/>
          <w:lang w:val="es-MX"/>
        </w:rPr>
      </w:pPr>
    </w:p>
    <w:p w14:paraId="5DC8A87C" w14:textId="307FF547" w:rsidR="0038284C" w:rsidRDefault="0038284C" w:rsidP="005B4CCF">
      <w:pPr>
        <w:pStyle w:val="Resumen-Texto"/>
        <w:rPr>
          <w:sz w:val="24"/>
          <w:lang w:val="es-MX"/>
        </w:rPr>
      </w:pPr>
      <w:r>
        <w:rPr>
          <w:sz w:val="24"/>
          <w:lang w:val="es-MX"/>
        </w:rPr>
        <w:t>5.-Se especifica lo que se tiene que imprimir mediante la tabla de atributos del ejido.</w:t>
      </w:r>
    </w:p>
    <w:p w14:paraId="61F6F98E" w14:textId="77777777" w:rsidR="00BE4D6E" w:rsidRDefault="00BE4D6E" w:rsidP="005B4CCF">
      <w:pPr>
        <w:pStyle w:val="Resumen-Texto"/>
        <w:rPr>
          <w:noProof/>
        </w:rPr>
      </w:pPr>
    </w:p>
    <w:p w14:paraId="37F17A5D" w14:textId="790C2511" w:rsidR="00BE4D6E" w:rsidRDefault="00BE4D6E" w:rsidP="00BE4D6E">
      <w:pPr>
        <w:pStyle w:val="Resumen-Texto"/>
        <w:jc w:val="center"/>
        <w:rPr>
          <w:sz w:val="24"/>
          <w:lang w:val="es-MX"/>
        </w:rPr>
      </w:pPr>
      <w:r>
        <w:rPr>
          <w:noProof/>
        </w:rPr>
        <w:drawing>
          <wp:inline distT="0" distB="0" distL="0" distR="0" wp14:anchorId="4DA52FEE" wp14:editId="289264FC">
            <wp:extent cx="1059180" cy="3505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148" b="60477"/>
                    <a:stretch/>
                  </pic:blipFill>
                  <pic:spPr bwMode="auto">
                    <a:xfrm>
                      <a:off x="0" y="0"/>
                      <a:ext cx="1059180" cy="350520"/>
                    </a:xfrm>
                    <a:prstGeom prst="rect">
                      <a:avLst/>
                    </a:prstGeom>
                    <a:ln>
                      <a:noFill/>
                    </a:ln>
                    <a:extLst>
                      <a:ext uri="{53640926-AAD7-44D8-BBD7-CCE9431645EC}">
                        <a14:shadowObscured xmlns:a14="http://schemas.microsoft.com/office/drawing/2010/main"/>
                      </a:ext>
                    </a:extLst>
                  </pic:spPr>
                </pic:pic>
              </a:graphicData>
            </a:graphic>
          </wp:inline>
        </w:drawing>
      </w:r>
    </w:p>
    <w:p w14:paraId="2B7DAC44" w14:textId="77777777" w:rsidR="0038284C" w:rsidRDefault="0038284C" w:rsidP="005B4CCF">
      <w:pPr>
        <w:pStyle w:val="Resumen-Texto"/>
        <w:rPr>
          <w:sz w:val="24"/>
          <w:lang w:val="es-MX"/>
        </w:rPr>
      </w:pPr>
    </w:p>
    <w:p w14:paraId="1CE5A96E" w14:textId="571B4AD6" w:rsidR="0038284C" w:rsidRDefault="0038284C" w:rsidP="005B4CCF">
      <w:pPr>
        <w:pStyle w:val="Resumen-Texto"/>
        <w:rPr>
          <w:sz w:val="24"/>
          <w:lang w:val="es-MX"/>
        </w:rPr>
      </w:pPr>
      <w:r>
        <w:rPr>
          <w:sz w:val="24"/>
          <w:lang w:val="es-MX"/>
        </w:rPr>
        <w:t>6.- Al poner la condición en el programa en Python se denominará dependiendo de los grados el cultivo para lo cual es buena esa área, ya sea agrícola o de agricultura.</w:t>
      </w:r>
    </w:p>
    <w:p w14:paraId="608706E4" w14:textId="77777777" w:rsidR="00FA1F7B" w:rsidRDefault="00FA1F7B" w:rsidP="005B4CCF">
      <w:pPr>
        <w:pStyle w:val="Resumen-Texto"/>
        <w:rPr>
          <w:noProof/>
        </w:rPr>
      </w:pPr>
    </w:p>
    <w:p w14:paraId="4D12D73F" w14:textId="37DE26E6" w:rsidR="00FA1F7B" w:rsidRDefault="00FA1F7B" w:rsidP="00FA1F7B">
      <w:pPr>
        <w:pStyle w:val="Resumen-Texto"/>
        <w:jc w:val="center"/>
        <w:rPr>
          <w:sz w:val="24"/>
          <w:lang w:val="es-MX"/>
        </w:rPr>
      </w:pPr>
      <w:r>
        <w:rPr>
          <w:noProof/>
        </w:rPr>
        <w:drawing>
          <wp:inline distT="0" distB="0" distL="0" distR="0" wp14:anchorId="26D5E5BE" wp14:editId="136B0694">
            <wp:extent cx="1485900" cy="274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582" r="2755" b="49609"/>
                    <a:stretch/>
                  </pic:blipFill>
                  <pic:spPr bwMode="auto">
                    <a:xfrm>
                      <a:off x="0" y="0"/>
                      <a:ext cx="1485900" cy="274320"/>
                    </a:xfrm>
                    <a:prstGeom prst="rect">
                      <a:avLst/>
                    </a:prstGeom>
                    <a:ln>
                      <a:noFill/>
                    </a:ln>
                    <a:extLst>
                      <a:ext uri="{53640926-AAD7-44D8-BBD7-CCE9431645EC}">
                        <a14:shadowObscured xmlns:a14="http://schemas.microsoft.com/office/drawing/2010/main"/>
                      </a:ext>
                    </a:extLst>
                  </pic:spPr>
                </pic:pic>
              </a:graphicData>
            </a:graphic>
          </wp:inline>
        </w:drawing>
      </w:r>
    </w:p>
    <w:p w14:paraId="1E414471" w14:textId="77777777" w:rsidR="0038284C" w:rsidRDefault="0038284C" w:rsidP="005B4CCF">
      <w:pPr>
        <w:pStyle w:val="Resumen-Texto"/>
        <w:rPr>
          <w:sz w:val="24"/>
          <w:lang w:val="es-MX"/>
        </w:rPr>
      </w:pPr>
    </w:p>
    <w:p w14:paraId="2DBAF1F8" w14:textId="689AB7E1" w:rsidR="0038284C" w:rsidRDefault="0038284C" w:rsidP="005B4CCF">
      <w:pPr>
        <w:pStyle w:val="Resumen-Texto"/>
        <w:rPr>
          <w:sz w:val="24"/>
          <w:lang w:val="es-MX"/>
        </w:rPr>
      </w:pPr>
      <w:r>
        <w:rPr>
          <w:sz w:val="24"/>
          <w:lang w:val="es-MX"/>
        </w:rPr>
        <w:t xml:space="preserve">7.- </w:t>
      </w:r>
      <w:r w:rsidR="00637FF6">
        <w:rPr>
          <w:sz w:val="24"/>
          <w:lang w:val="es-MX"/>
        </w:rPr>
        <w:t>El resultado es que</w:t>
      </w:r>
      <w:r>
        <w:rPr>
          <w:sz w:val="24"/>
          <w:lang w:val="es-MX"/>
        </w:rPr>
        <w:t xml:space="preserve"> el mapa a realizar junto con el programa señale con diferentes colores las diferentes pendientes las cuales puedan ser de buena utilidad.</w:t>
      </w:r>
    </w:p>
    <w:p w14:paraId="128D339E" w14:textId="77777777" w:rsidR="00637FF6" w:rsidRDefault="00637FF6" w:rsidP="005B4CCF">
      <w:pPr>
        <w:pStyle w:val="Resumen-Texto"/>
        <w:rPr>
          <w:sz w:val="24"/>
          <w:lang w:val="es-MX"/>
        </w:rPr>
      </w:pPr>
    </w:p>
    <w:p w14:paraId="242C73D4" w14:textId="70AAB3B1" w:rsidR="00A630E3" w:rsidRDefault="00637FF6" w:rsidP="005B4CCF">
      <w:pPr>
        <w:pStyle w:val="Resumen-Texto"/>
        <w:rPr>
          <w:sz w:val="24"/>
          <w:lang w:val="es-MX"/>
        </w:rPr>
      </w:pPr>
      <w:r w:rsidRPr="00637FF6">
        <w:drawing>
          <wp:inline distT="0" distB="0" distL="0" distR="0" wp14:anchorId="5FBC8BEE" wp14:editId="00536C6B">
            <wp:extent cx="2742565" cy="169545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565" cy="1695450"/>
                    </a:xfrm>
                    <a:prstGeom prst="rect">
                      <a:avLst/>
                    </a:prstGeom>
                  </pic:spPr>
                </pic:pic>
              </a:graphicData>
            </a:graphic>
          </wp:inline>
        </w:drawing>
      </w:r>
    </w:p>
    <w:p w14:paraId="39D7B1AE" w14:textId="77777777" w:rsidR="008E58DD" w:rsidRDefault="008E58DD" w:rsidP="005B4CCF">
      <w:pPr>
        <w:pStyle w:val="Resumen-Texto"/>
        <w:rPr>
          <w:noProof/>
        </w:rPr>
      </w:pPr>
    </w:p>
    <w:p w14:paraId="49E16442" w14:textId="7C49E4B3" w:rsidR="00A630E3" w:rsidRDefault="00637FF6" w:rsidP="008E58DD">
      <w:pPr>
        <w:pStyle w:val="Resumen-Texto"/>
        <w:jc w:val="center"/>
        <w:rPr>
          <w:sz w:val="24"/>
          <w:lang w:val="es-MX"/>
        </w:rPr>
      </w:pPr>
      <w:r>
        <w:rPr>
          <w:noProof/>
        </w:rPr>
        <w:drawing>
          <wp:inline distT="0" distB="0" distL="0" distR="0" wp14:anchorId="1856249F" wp14:editId="2F0282E8">
            <wp:extent cx="769620" cy="2971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171" t="48414" r="66937" b="41705"/>
                    <a:stretch/>
                  </pic:blipFill>
                  <pic:spPr bwMode="auto">
                    <a:xfrm>
                      <a:off x="0" y="0"/>
                      <a:ext cx="769620" cy="297180"/>
                    </a:xfrm>
                    <a:prstGeom prst="rect">
                      <a:avLst/>
                    </a:prstGeom>
                    <a:ln>
                      <a:noFill/>
                    </a:ln>
                    <a:extLst>
                      <a:ext uri="{53640926-AAD7-44D8-BBD7-CCE9431645EC}">
                        <a14:shadowObscured xmlns:a14="http://schemas.microsoft.com/office/drawing/2010/main"/>
                      </a:ext>
                    </a:extLst>
                  </pic:spPr>
                </pic:pic>
              </a:graphicData>
            </a:graphic>
          </wp:inline>
        </w:drawing>
      </w:r>
    </w:p>
    <w:p w14:paraId="0BBAECC3" w14:textId="1E6FB9E4" w:rsidR="00A630E3" w:rsidRPr="00CC43D5" w:rsidRDefault="008E58DD" w:rsidP="008E58DD">
      <w:pPr>
        <w:pStyle w:val="Ttulo2"/>
        <w:numPr>
          <w:ilvl w:val="0"/>
          <w:numId w:val="0"/>
        </w:numPr>
        <w:rPr>
          <w:lang w:val="es-MX"/>
        </w:rPr>
      </w:pPr>
      <w:r>
        <w:rPr>
          <w:lang w:val="es-MX"/>
        </w:rPr>
        <w:t xml:space="preserve">MANEJO DE DATOS </w:t>
      </w:r>
    </w:p>
    <w:p w14:paraId="7092C221" w14:textId="77777777" w:rsidR="00CC43D5" w:rsidRPr="00BE0688" w:rsidRDefault="00CC43D5" w:rsidP="00CC43D5">
      <w:pPr>
        <w:rPr>
          <w:sz w:val="24"/>
        </w:rPr>
      </w:pPr>
      <w:r w:rsidRPr="00BE0688">
        <w:rPr>
          <w:sz w:val="24"/>
        </w:rPr>
        <w:t>El tipo de datos que se manejan en el programa son:</w:t>
      </w:r>
    </w:p>
    <w:p w14:paraId="492E6599" w14:textId="1F69DD22" w:rsidR="00CC43D5" w:rsidRPr="00BE0688" w:rsidRDefault="00CC43D5" w:rsidP="00CC43D5">
      <w:pPr>
        <w:rPr>
          <w:sz w:val="24"/>
        </w:rPr>
      </w:pPr>
      <w:r w:rsidRPr="00BE0688">
        <w:rPr>
          <w:b/>
          <w:bCs/>
          <w:sz w:val="24"/>
        </w:rPr>
        <w:t>Datos geoespaciales</w:t>
      </w:r>
      <w:r w:rsidRPr="00BE0688">
        <w:rPr>
          <w:sz w:val="24"/>
        </w:rPr>
        <w:t>: son requeridos para la localización de las curvas de nivel del ejido y el sistema de referenciación.</w:t>
      </w:r>
    </w:p>
    <w:p w14:paraId="13FC70EE" w14:textId="7EE378CD" w:rsidR="00CC43D5" w:rsidRPr="00BE0688" w:rsidRDefault="00CC43D5" w:rsidP="00CC43D5">
      <w:pPr>
        <w:rPr>
          <w:sz w:val="24"/>
        </w:rPr>
      </w:pPr>
      <w:r w:rsidRPr="00BE0688">
        <w:rPr>
          <w:b/>
          <w:bCs/>
          <w:sz w:val="24"/>
        </w:rPr>
        <w:t>Lenguaje de programación:</w:t>
      </w:r>
      <w:r w:rsidRPr="00BE0688">
        <w:rPr>
          <w:sz w:val="24"/>
        </w:rPr>
        <w:t xml:space="preserve"> para lograr crear el programa y este ejecute correctamente lo que se pide.</w:t>
      </w:r>
    </w:p>
    <w:p w14:paraId="406B9C87" w14:textId="7B60CE97" w:rsidR="008E58DD" w:rsidRDefault="00CC43D5" w:rsidP="008E58DD">
      <w:pPr>
        <w:rPr>
          <w:sz w:val="24"/>
        </w:rPr>
      </w:pPr>
      <w:r w:rsidRPr="00BE0688">
        <w:rPr>
          <w:b/>
          <w:bCs/>
          <w:sz w:val="24"/>
        </w:rPr>
        <w:t xml:space="preserve">Sistemas de Información Geográfica: </w:t>
      </w:r>
      <w:r w:rsidRPr="00BE0688">
        <w:rPr>
          <w:sz w:val="24"/>
        </w:rPr>
        <w:t>los SIG importantes para el desarrollo de la localización de cada zona apta para el cultivo.</w:t>
      </w:r>
    </w:p>
    <w:p w14:paraId="4BE2781B" w14:textId="7AC03267" w:rsidR="008E58DD" w:rsidRPr="008E58DD" w:rsidRDefault="008E58DD" w:rsidP="008E58DD">
      <w:pPr>
        <w:rPr>
          <w:b/>
          <w:bCs/>
          <w:sz w:val="24"/>
        </w:rPr>
      </w:pPr>
      <w:r w:rsidRPr="008E58DD">
        <w:rPr>
          <w:b/>
          <w:bCs/>
          <w:sz w:val="24"/>
        </w:rPr>
        <w:t>Excel</w:t>
      </w:r>
    </w:p>
    <w:p w14:paraId="3A5A89F6" w14:textId="4CB4CA16" w:rsidR="008E58DD" w:rsidRPr="008E58DD" w:rsidRDefault="008E58DD" w:rsidP="008E58DD">
      <w:pPr>
        <w:rPr>
          <w:sz w:val="24"/>
        </w:rPr>
      </w:pPr>
      <w:r w:rsidRPr="008E58DD">
        <w:rPr>
          <w:rFonts w:cs="Arial"/>
          <w:color w:val="222222"/>
          <w:sz w:val="24"/>
          <w:shd w:val="clear" w:color="auto" w:fill="FFFFFF"/>
        </w:rPr>
        <w:t>E</w:t>
      </w:r>
      <w:r w:rsidRPr="008E58DD">
        <w:rPr>
          <w:rFonts w:cs="Arial"/>
          <w:color w:val="222222"/>
          <w:sz w:val="24"/>
          <w:shd w:val="clear" w:color="auto" w:fill="FFFFFF"/>
        </w:rPr>
        <w:t xml:space="preserve">s un programa informático desarrollado y distribuido por Microsoft </w:t>
      </w:r>
      <w:proofErr w:type="spellStart"/>
      <w:r w:rsidRPr="008E58DD">
        <w:rPr>
          <w:rFonts w:cs="Arial"/>
          <w:color w:val="222222"/>
          <w:sz w:val="24"/>
          <w:shd w:val="clear" w:color="auto" w:fill="FFFFFF"/>
        </w:rPr>
        <w:t>Corp</w:t>
      </w:r>
      <w:proofErr w:type="spellEnd"/>
    </w:p>
    <w:p w14:paraId="43FC9E6C" w14:textId="5A491305" w:rsidR="00CC43D5" w:rsidRPr="008E58DD" w:rsidRDefault="00CC43D5" w:rsidP="008E58DD">
      <w:pPr>
        <w:rPr>
          <w:b/>
          <w:bCs/>
          <w:sz w:val="24"/>
        </w:rPr>
      </w:pPr>
      <w:r w:rsidRPr="008E58DD">
        <w:rPr>
          <w:b/>
          <w:bCs/>
          <w:sz w:val="24"/>
        </w:rPr>
        <w:t>Sistema Operativo</w:t>
      </w:r>
    </w:p>
    <w:p w14:paraId="4D565B38" w14:textId="77777777" w:rsidR="00CC43D5" w:rsidRPr="00BE0688" w:rsidRDefault="00CC43D5" w:rsidP="00CC43D5">
      <w:pPr>
        <w:rPr>
          <w:sz w:val="24"/>
        </w:rPr>
      </w:pPr>
      <w:r w:rsidRPr="00BE0688">
        <w:rPr>
          <w:sz w:val="24"/>
        </w:rPr>
        <w:t xml:space="preserve">El programa está diseñado para trabajar en el Sistema Operativo Windows. </w:t>
      </w:r>
    </w:p>
    <w:p w14:paraId="04F63FD9" w14:textId="77777777" w:rsidR="00CC43D5" w:rsidRPr="00BE0688" w:rsidRDefault="00CC43D5" w:rsidP="00CC43D5">
      <w:pPr>
        <w:rPr>
          <w:sz w:val="24"/>
        </w:rPr>
      </w:pPr>
    </w:p>
    <w:p w14:paraId="75FC2CC3" w14:textId="0A6DE1AE" w:rsidR="00CC43D5" w:rsidRPr="008E58DD" w:rsidRDefault="00CC43D5" w:rsidP="008E58DD">
      <w:pPr>
        <w:pStyle w:val="Ttulo3"/>
        <w:numPr>
          <w:ilvl w:val="0"/>
          <w:numId w:val="0"/>
        </w:numPr>
        <w:pBdr>
          <w:bottom w:val="none" w:sz="0" w:space="0" w:color="auto"/>
        </w:pBdr>
        <w:rPr>
          <w:b/>
          <w:bCs/>
          <w:sz w:val="24"/>
          <w:szCs w:val="24"/>
        </w:rPr>
      </w:pPr>
      <w:r w:rsidRPr="008E58DD">
        <w:rPr>
          <w:b/>
          <w:bCs/>
          <w:sz w:val="24"/>
          <w:szCs w:val="24"/>
        </w:rPr>
        <w:t xml:space="preserve">Equipo </w:t>
      </w:r>
      <w:r w:rsidR="008E58DD">
        <w:rPr>
          <w:b/>
          <w:bCs/>
          <w:sz w:val="24"/>
          <w:szCs w:val="24"/>
        </w:rPr>
        <w:t xml:space="preserve">utilizado </w:t>
      </w:r>
    </w:p>
    <w:p w14:paraId="664E393C" w14:textId="7EE4E22C" w:rsidR="00CC43D5" w:rsidRPr="00BE0688" w:rsidRDefault="00CC43D5" w:rsidP="00CC43D5">
      <w:pPr>
        <w:rPr>
          <w:sz w:val="24"/>
        </w:rPr>
      </w:pPr>
      <w:r w:rsidRPr="00BE0688">
        <w:rPr>
          <w:sz w:val="24"/>
        </w:rPr>
        <w:t xml:space="preserve">El equipo en el cual fue probado el programa es una computadora portátil de la marca Hp </w:t>
      </w:r>
      <w:proofErr w:type="spellStart"/>
      <w:r w:rsidRPr="00BE0688">
        <w:rPr>
          <w:sz w:val="24"/>
        </w:rPr>
        <w:t>pavilion</w:t>
      </w:r>
      <w:proofErr w:type="spellEnd"/>
      <w:r w:rsidRPr="00BE0688">
        <w:rPr>
          <w:sz w:val="24"/>
        </w:rPr>
        <w:t xml:space="preserve"> con las siguientes características:</w:t>
      </w:r>
    </w:p>
    <w:p w14:paraId="0D753034" w14:textId="3FDBF10C" w:rsidR="00A630E3" w:rsidRDefault="00A630E3" w:rsidP="00A630E3"/>
    <w:p w14:paraId="6B8DBEF4" w14:textId="77777777" w:rsidR="00F04D9F" w:rsidRDefault="00F04D9F" w:rsidP="00A630E3">
      <w:pPr>
        <w:rPr>
          <w:noProof/>
        </w:rPr>
      </w:pPr>
    </w:p>
    <w:p w14:paraId="73BB3465" w14:textId="10AA2D04" w:rsidR="00CC43D5" w:rsidRDefault="00F04D9F" w:rsidP="00A630E3">
      <w:r>
        <w:rPr>
          <w:noProof/>
        </w:rPr>
        <w:lastRenderedPageBreak/>
        <w:drawing>
          <wp:inline distT="0" distB="0" distL="0" distR="0" wp14:anchorId="36134A2A" wp14:editId="04EAFC19">
            <wp:extent cx="2705100" cy="156170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963" t="17917" r="8661" b="12891"/>
                    <a:stretch/>
                  </pic:blipFill>
                  <pic:spPr bwMode="auto">
                    <a:xfrm>
                      <a:off x="0" y="0"/>
                      <a:ext cx="2716376" cy="1568217"/>
                    </a:xfrm>
                    <a:prstGeom prst="rect">
                      <a:avLst/>
                    </a:prstGeom>
                    <a:ln>
                      <a:noFill/>
                    </a:ln>
                    <a:extLst>
                      <a:ext uri="{53640926-AAD7-44D8-BBD7-CCE9431645EC}">
                        <a14:shadowObscured xmlns:a14="http://schemas.microsoft.com/office/drawing/2010/main"/>
                      </a:ext>
                    </a:extLst>
                  </pic:spPr>
                </pic:pic>
              </a:graphicData>
            </a:graphic>
          </wp:inline>
        </w:drawing>
      </w:r>
    </w:p>
    <w:p w14:paraId="696CD171" w14:textId="7584DCFF" w:rsidR="00BE0688" w:rsidRDefault="00BE0688" w:rsidP="00A630E3"/>
    <w:p w14:paraId="051F21F2" w14:textId="54E88942" w:rsidR="00BE0688" w:rsidRDefault="00BE0688" w:rsidP="00A630E3"/>
    <w:p w14:paraId="77E678FF" w14:textId="30D41A6F" w:rsidR="00BE0688" w:rsidRPr="00637FF6" w:rsidRDefault="00BE0688" w:rsidP="00A630E3">
      <w:pPr>
        <w:rPr>
          <w:b/>
          <w:sz w:val="24"/>
        </w:rPr>
      </w:pPr>
      <w:r w:rsidRPr="00637FF6">
        <w:rPr>
          <w:b/>
          <w:sz w:val="24"/>
        </w:rPr>
        <w:t>RESULTADOS</w:t>
      </w:r>
    </w:p>
    <w:p w14:paraId="5406DD61" w14:textId="6BCE3701" w:rsidR="00BE0688" w:rsidRDefault="00BE0688" w:rsidP="00A630E3"/>
    <w:p w14:paraId="61210E9B" w14:textId="3FD04FC4" w:rsidR="00BE0688" w:rsidRDefault="00BE0688" w:rsidP="00A630E3">
      <w:pPr>
        <w:rPr>
          <w:sz w:val="24"/>
        </w:rPr>
      </w:pPr>
      <w:r w:rsidRPr="00BE0688">
        <w:rPr>
          <w:sz w:val="24"/>
        </w:rPr>
        <w:t>Lo que se logró obtener con el código fue un programa en el cual se le insertan los diferentes ángulos de las pendientes que tiene nuestro ejido para obtener el uso de suelos y que se pueda usar en   ámbito de la agricultura.</w:t>
      </w:r>
    </w:p>
    <w:p w14:paraId="4C6DA0AB" w14:textId="49559E90" w:rsidR="00BE0688" w:rsidRDefault="00BE0688" w:rsidP="00A630E3">
      <w:pPr>
        <w:rPr>
          <w:sz w:val="24"/>
        </w:rPr>
      </w:pPr>
    </w:p>
    <w:p w14:paraId="74B0D067" w14:textId="7644270C" w:rsidR="00BE0688" w:rsidRDefault="00BE0688" w:rsidP="00A630E3">
      <w:pPr>
        <w:rPr>
          <w:sz w:val="24"/>
        </w:rPr>
      </w:pPr>
      <w:r>
        <w:rPr>
          <w:sz w:val="24"/>
        </w:rPr>
        <w:t xml:space="preserve">En el siguiente código se </w:t>
      </w:r>
      <w:r w:rsidR="000B5538">
        <w:rPr>
          <w:sz w:val="24"/>
        </w:rPr>
        <w:t>producen desde</w:t>
      </w:r>
      <w:r>
        <w:rPr>
          <w:sz w:val="24"/>
        </w:rPr>
        <w:t xml:space="preserve"> el Angulo mínimo    hasta el ángulo máximo </w:t>
      </w:r>
    </w:p>
    <w:p w14:paraId="2F9AE176" w14:textId="59D29881" w:rsidR="000B5538" w:rsidRDefault="00D65FD6" w:rsidP="00A630E3">
      <w:pPr>
        <w:rPr>
          <w:sz w:val="24"/>
        </w:rPr>
      </w:pPr>
      <w:r>
        <w:rPr>
          <w:sz w:val="24"/>
        </w:rPr>
        <w:object w:dxaOrig="3860" w:dyaOrig="1460" w14:anchorId="7504D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3.2pt;height:73.2pt" o:ole="">
            <v:imagedata r:id="rId17" o:title=""/>
          </v:shape>
          <o:OLEObject Type="Embed" ProgID="Excel.Sheet.12" ShapeID="_x0000_i1028" DrawAspect="Content" ObjectID="_1637413171" r:id="rId18"/>
        </w:object>
      </w:r>
    </w:p>
    <w:p w14:paraId="7F316B6B" w14:textId="77777777" w:rsidR="00637FF6" w:rsidRDefault="00637FF6" w:rsidP="00A630E3">
      <w:pPr>
        <w:rPr>
          <w:sz w:val="24"/>
        </w:rPr>
      </w:pPr>
    </w:p>
    <w:p w14:paraId="4ECE6791" w14:textId="6B0EB47A" w:rsidR="00637FF6" w:rsidRDefault="00637FF6" w:rsidP="00A630E3">
      <w:pPr>
        <w:rPr>
          <w:sz w:val="24"/>
        </w:rPr>
      </w:pPr>
      <w:r>
        <w:rPr>
          <w:noProof/>
          <w:lang w:val="es-MX" w:eastAsia="es-MX"/>
        </w:rPr>
        <w:drawing>
          <wp:inline distT="0" distB="0" distL="0" distR="0" wp14:anchorId="2E2EA88E" wp14:editId="19AD7EF6">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5300F4" w14:textId="77777777" w:rsidR="00BE0688" w:rsidRDefault="00BE0688" w:rsidP="00A630E3">
      <w:pPr>
        <w:rPr>
          <w:sz w:val="24"/>
        </w:rPr>
      </w:pPr>
    </w:p>
    <w:p w14:paraId="3358EFBE" w14:textId="77777777" w:rsidR="00637FF6" w:rsidRPr="00637FF6" w:rsidRDefault="00637FF6" w:rsidP="00A630E3">
      <w:pPr>
        <w:rPr>
          <w:rFonts w:cs="Arial"/>
          <w:color w:val="24292E"/>
          <w:sz w:val="24"/>
          <w:shd w:val="clear" w:color="auto" w:fill="FFFFFF"/>
        </w:rPr>
      </w:pPr>
      <w:r w:rsidRPr="00637FF6">
        <w:rPr>
          <w:rFonts w:cs="Arial"/>
          <w:color w:val="24292E"/>
          <w:sz w:val="24"/>
          <w:shd w:val="clear" w:color="auto" w:fill="FFFFFF"/>
        </w:rPr>
        <w:t xml:space="preserve">Con la tabla mostrada anteriormente, generamos una gráfica de pastel en la que </w:t>
      </w:r>
      <w:r w:rsidRPr="00637FF6">
        <w:rPr>
          <w:rFonts w:cs="Arial"/>
          <w:color w:val="24292E"/>
          <w:sz w:val="24"/>
          <w:shd w:val="clear" w:color="auto" w:fill="FFFFFF"/>
        </w:rPr>
        <w:t>se pueden observar las diferentes pendientes que existen en el Ejido la Esperanza.</w:t>
      </w:r>
    </w:p>
    <w:p w14:paraId="64FF8854" w14:textId="77777777" w:rsidR="00637FF6" w:rsidRDefault="00637FF6" w:rsidP="00A630E3">
      <w:pPr>
        <w:rPr>
          <w:rFonts w:ascii="Segoe UI" w:hAnsi="Segoe UI" w:cs="Segoe UI"/>
          <w:color w:val="24292E"/>
          <w:shd w:val="clear" w:color="auto" w:fill="FFFFFF"/>
        </w:rPr>
      </w:pPr>
    </w:p>
    <w:tbl>
      <w:tblPr>
        <w:tblStyle w:val="Tablaconcuadrcula"/>
        <w:tblW w:w="0" w:type="auto"/>
        <w:tblLook w:val="04A0" w:firstRow="1" w:lastRow="0" w:firstColumn="1" w:lastColumn="0" w:noHBand="0" w:noVBand="1"/>
      </w:tblPr>
      <w:tblGrid>
        <w:gridCol w:w="2154"/>
        <w:gridCol w:w="2155"/>
      </w:tblGrid>
      <w:tr w:rsidR="00637FF6" w14:paraId="560F5964" w14:textId="77777777" w:rsidTr="00303CAE">
        <w:tc>
          <w:tcPr>
            <w:tcW w:w="2154" w:type="dxa"/>
          </w:tcPr>
          <w:p w14:paraId="2ED798FC" w14:textId="77777777" w:rsidR="00637FF6" w:rsidRDefault="00637FF6" w:rsidP="00303CAE">
            <w:r>
              <w:rPr>
                <w:highlight w:val="yellow"/>
              </w:rPr>
              <w:t>-</w:t>
            </w:r>
            <w:r w:rsidRPr="001D661D">
              <w:rPr>
                <w:highlight w:val="yellow"/>
              </w:rPr>
              <w:t>Maíz</w:t>
            </w:r>
          </w:p>
        </w:tc>
        <w:tc>
          <w:tcPr>
            <w:tcW w:w="2155" w:type="dxa"/>
          </w:tcPr>
          <w:p w14:paraId="2014B924" w14:textId="77777777" w:rsidR="00637FF6" w:rsidRDefault="00637FF6" w:rsidP="00303CAE">
            <w:r w:rsidRPr="00DB1B36">
              <w:rPr>
                <w:highlight w:val="yellow"/>
              </w:rPr>
              <w:t>0º-5º</w:t>
            </w:r>
          </w:p>
        </w:tc>
      </w:tr>
      <w:tr w:rsidR="00637FF6" w14:paraId="16342F6A" w14:textId="77777777" w:rsidTr="00303CAE">
        <w:tc>
          <w:tcPr>
            <w:tcW w:w="2154" w:type="dxa"/>
          </w:tcPr>
          <w:p w14:paraId="25E53DD4" w14:textId="77777777" w:rsidR="00637FF6" w:rsidRDefault="00637FF6" w:rsidP="00303CAE">
            <w:r w:rsidRPr="00DB1B36">
              <w:t>-Caña</w:t>
            </w:r>
          </w:p>
        </w:tc>
        <w:tc>
          <w:tcPr>
            <w:tcW w:w="2155" w:type="dxa"/>
          </w:tcPr>
          <w:p w14:paraId="6681A217" w14:textId="77777777" w:rsidR="00637FF6" w:rsidRDefault="00637FF6" w:rsidP="00303CAE">
            <w:r>
              <w:t>5º-45º</w:t>
            </w:r>
          </w:p>
        </w:tc>
      </w:tr>
      <w:tr w:rsidR="00637FF6" w14:paraId="6BE99384" w14:textId="77777777" w:rsidTr="00303CAE">
        <w:tc>
          <w:tcPr>
            <w:tcW w:w="2154" w:type="dxa"/>
          </w:tcPr>
          <w:p w14:paraId="6B0BADED" w14:textId="77777777" w:rsidR="00637FF6" w:rsidRDefault="00637FF6" w:rsidP="00303CAE">
            <w:r w:rsidRPr="00DB1B36">
              <w:t>-Café</w:t>
            </w:r>
            <w:r>
              <w:t xml:space="preserve"> </w:t>
            </w:r>
          </w:p>
        </w:tc>
        <w:tc>
          <w:tcPr>
            <w:tcW w:w="2155" w:type="dxa"/>
          </w:tcPr>
          <w:p w14:paraId="3A1C54AF" w14:textId="77777777" w:rsidR="00637FF6" w:rsidRDefault="00637FF6" w:rsidP="00303CAE">
            <w:r>
              <w:t>&lt;45º</w:t>
            </w:r>
          </w:p>
        </w:tc>
      </w:tr>
    </w:tbl>
    <w:p w14:paraId="7ACD15E7" w14:textId="77777777" w:rsidR="00637FF6" w:rsidRDefault="00637FF6" w:rsidP="00637FF6"/>
    <w:p w14:paraId="70866323" w14:textId="77777777" w:rsidR="00637FF6" w:rsidRDefault="00637FF6" w:rsidP="00A630E3">
      <w:pPr>
        <w:rPr>
          <w:sz w:val="24"/>
        </w:rPr>
      </w:pPr>
    </w:p>
    <w:p w14:paraId="6E962727" w14:textId="77777777" w:rsidR="00637FF6" w:rsidRDefault="00637FF6" w:rsidP="00637FF6"/>
    <w:p w14:paraId="116903AC" w14:textId="77777777" w:rsidR="00637FF6" w:rsidRPr="001D661D" w:rsidRDefault="00637FF6" w:rsidP="00637FF6">
      <w:pPr>
        <w:rPr>
          <w:b/>
          <w:bCs/>
          <w:sz w:val="24"/>
          <w:szCs w:val="32"/>
        </w:rPr>
      </w:pPr>
      <w:r>
        <w:rPr>
          <w:b/>
          <w:bCs/>
          <w:sz w:val="24"/>
          <w:szCs w:val="32"/>
        </w:rPr>
        <w:t xml:space="preserve">CODIGO </w:t>
      </w:r>
    </w:p>
    <w:p w14:paraId="04BEA4BF" w14:textId="77777777" w:rsidR="00637FF6" w:rsidRDefault="00637FF6" w:rsidP="00637FF6">
      <w:proofErr w:type="spellStart"/>
      <w:r>
        <w:t>import</w:t>
      </w:r>
      <w:proofErr w:type="spellEnd"/>
      <w:r>
        <w:t xml:space="preserve"> </w:t>
      </w:r>
      <w:proofErr w:type="spellStart"/>
      <w:r>
        <w:t>openpyxl</w:t>
      </w:r>
      <w:proofErr w:type="spellEnd"/>
    </w:p>
    <w:p w14:paraId="20C2DCE6" w14:textId="77777777" w:rsidR="00637FF6" w:rsidRDefault="00637FF6" w:rsidP="00637FF6">
      <w:proofErr w:type="spellStart"/>
      <w:r>
        <w:t>import</w:t>
      </w:r>
      <w:proofErr w:type="spellEnd"/>
      <w:r>
        <w:t xml:space="preserve"> PIL</w:t>
      </w:r>
    </w:p>
    <w:p w14:paraId="6EA12F28" w14:textId="77777777" w:rsidR="00637FF6" w:rsidRDefault="00637FF6" w:rsidP="00637FF6"/>
    <w:p w14:paraId="389AF5F0" w14:textId="77777777" w:rsidR="00637FF6" w:rsidRDefault="00637FF6" w:rsidP="00637FF6">
      <w:r>
        <w:t>#ELE es abreviación de Ejido La Esperanza</w:t>
      </w:r>
    </w:p>
    <w:p w14:paraId="2BD9BAF3" w14:textId="77777777" w:rsidR="00637FF6" w:rsidRPr="00D65FD6" w:rsidRDefault="00637FF6" w:rsidP="00637FF6">
      <w:pPr>
        <w:rPr>
          <w:lang w:val="en-US"/>
        </w:rPr>
      </w:pPr>
      <w:r w:rsidRPr="00D65FD6">
        <w:rPr>
          <w:lang w:val="en-US"/>
        </w:rPr>
        <w:t xml:space="preserve">doc = </w:t>
      </w:r>
      <w:proofErr w:type="spellStart"/>
      <w:r w:rsidRPr="00D65FD6">
        <w:rPr>
          <w:lang w:val="en-US"/>
        </w:rPr>
        <w:t>openpyxl.lod_workbook</w:t>
      </w:r>
      <w:proofErr w:type="spellEnd"/>
      <w:r w:rsidRPr="00D65FD6">
        <w:rPr>
          <w:lang w:val="en-US"/>
        </w:rPr>
        <w:t>("ELE")</w:t>
      </w:r>
    </w:p>
    <w:p w14:paraId="5AE5D00C" w14:textId="77777777" w:rsidR="00637FF6" w:rsidRPr="00D65FD6" w:rsidRDefault="00637FF6" w:rsidP="00637FF6">
      <w:pPr>
        <w:rPr>
          <w:lang w:val="en-US"/>
        </w:rPr>
      </w:pPr>
    </w:p>
    <w:p w14:paraId="3D6B390C" w14:textId="77777777" w:rsidR="00637FF6" w:rsidRPr="00D65FD6" w:rsidRDefault="00637FF6" w:rsidP="00637FF6">
      <w:pPr>
        <w:rPr>
          <w:lang w:val="en-US"/>
        </w:rPr>
      </w:pPr>
      <w:proofErr w:type="spellStart"/>
      <w:r w:rsidRPr="00D65FD6">
        <w:rPr>
          <w:lang w:val="en-US"/>
        </w:rPr>
        <w:t>selecciom</w:t>
      </w:r>
      <w:proofErr w:type="spellEnd"/>
      <w:r w:rsidRPr="00D65FD6">
        <w:rPr>
          <w:lang w:val="en-US"/>
        </w:rPr>
        <w:t xml:space="preserve"> = hoja['B2':'D5']</w:t>
      </w:r>
    </w:p>
    <w:p w14:paraId="55784F49" w14:textId="77777777" w:rsidR="00637FF6" w:rsidRPr="00D65FD6" w:rsidRDefault="00637FF6" w:rsidP="00637FF6">
      <w:pPr>
        <w:rPr>
          <w:lang w:val="en-US"/>
        </w:rPr>
      </w:pPr>
      <w:r w:rsidRPr="00D65FD6">
        <w:rPr>
          <w:lang w:val="en-US"/>
        </w:rPr>
        <w:t xml:space="preserve">for </w:t>
      </w:r>
      <w:proofErr w:type="spellStart"/>
      <w:r w:rsidRPr="00D65FD6">
        <w:rPr>
          <w:lang w:val="en-US"/>
        </w:rPr>
        <w:t>fials</w:t>
      </w:r>
      <w:proofErr w:type="spellEnd"/>
      <w:r w:rsidRPr="00D65FD6">
        <w:rPr>
          <w:lang w:val="en-US"/>
        </w:rPr>
        <w:t xml:space="preserve"> in </w:t>
      </w:r>
      <w:proofErr w:type="spellStart"/>
      <w:r w:rsidRPr="00D65FD6">
        <w:rPr>
          <w:lang w:val="en-US"/>
        </w:rPr>
        <w:t>seleccion</w:t>
      </w:r>
      <w:proofErr w:type="spellEnd"/>
      <w:r w:rsidRPr="00D65FD6">
        <w:rPr>
          <w:lang w:val="en-US"/>
        </w:rPr>
        <w:t>:</w:t>
      </w:r>
    </w:p>
    <w:p w14:paraId="038679C4" w14:textId="77777777" w:rsidR="00637FF6" w:rsidRDefault="00637FF6" w:rsidP="00637FF6">
      <w:r w:rsidRPr="00D65FD6">
        <w:rPr>
          <w:lang w:val="en-US"/>
        </w:rPr>
        <w:t xml:space="preserve">    </w:t>
      </w:r>
      <w:proofErr w:type="spellStart"/>
      <w:r>
        <w:t>for</w:t>
      </w:r>
      <w:proofErr w:type="spellEnd"/>
      <w:r>
        <w:t xml:space="preserve"> columnas in filas:</w:t>
      </w:r>
    </w:p>
    <w:p w14:paraId="58FA0A4D" w14:textId="77777777" w:rsidR="00637FF6" w:rsidRDefault="00637FF6" w:rsidP="00637FF6">
      <w:r>
        <w:t xml:space="preserve">        </w:t>
      </w:r>
      <w:proofErr w:type="spellStart"/>
      <w:r>
        <w:t>print</w:t>
      </w:r>
      <w:proofErr w:type="spellEnd"/>
      <w:r>
        <w:t xml:space="preserve"> (</w:t>
      </w:r>
      <w:proofErr w:type="spellStart"/>
      <w:r>
        <w:t>columnas.coordinate</w:t>
      </w:r>
      <w:proofErr w:type="spellEnd"/>
      <w:r>
        <w:t xml:space="preserve">, </w:t>
      </w:r>
      <w:proofErr w:type="spellStart"/>
      <w:r>
        <w:t>columnas.valie</w:t>
      </w:r>
      <w:proofErr w:type="spellEnd"/>
      <w:r>
        <w:t>)</w:t>
      </w:r>
    </w:p>
    <w:p w14:paraId="0B6A0B5C" w14:textId="77777777" w:rsidR="00637FF6" w:rsidRDefault="00637FF6" w:rsidP="00637FF6">
      <w:r>
        <w:t xml:space="preserve">    </w:t>
      </w:r>
      <w:proofErr w:type="spellStart"/>
      <w:r>
        <w:t>print</w:t>
      </w:r>
      <w:proofErr w:type="spellEnd"/>
      <w:r>
        <w:t xml:space="preserve"> ("---Final de Fila---")</w:t>
      </w:r>
    </w:p>
    <w:p w14:paraId="7E4284A9" w14:textId="77777777" w:rsidR="00637FF6" w:rsidRDefault="00637FF6" w:rsidP="00637FF6"/>
    <w:p w14:paraId="58E84918" w14:textId="77777777" w:rsidR="00637FF6" w:rsidRDefault="00637FF6" w:rsidP="00637FF6">
      <w:r>
        <w:t xml:space="preserve">#Si desea ver la imagen del </w:t>
      </w:r>
      <w:proofErr w:type="spellStart"/>
      <w:r>
        <w:t>area</w:t>
      </w:r>
      <w:proofErr w:type="spellEnd"/>
      <w:r>
        <w:t xml:space="preserve"> de estudio indique "y"</w:t>
      </w:r>
    </w:p>
    <w:p w14:paraId="624907BE" w14:textId="77777777" w:rsidR="00637FF6" w:rsidRDefault="00637FF6" w:rsidP="00637FF6">
      <w:r>
        <w:t xml:space="preserve">run = </w:t>
      </w:r>
      <w:proofErr w:type="spellStart"/>
      <w:r>
        <w:t>raw_input</w:t>
      </w:r>
      <w:proofErr w:type="spellEnd"/>
      <w:r>
        <w:t>("</w:t>
      </w:r>
      <w:proofErr w:type="spellStart"/>
      <w:r>
        <w:t>Decea</w:t>
      </w:r>
      <w:proofErr w:type="spellEnd"/>
      <w:r>
        <w:t xml:space="preserve"> ver el Ejido de estudio y/n\n")</w:t>
      </w:r>
    </w:p>
    <w:p w14:paraId="26BADEB0" w14:textId="77777777" w:rsidR="00637FF6" w:rsidRDefault="00637FF6" w:rsidP="00637FF6"/>
    <w:p w14:paraId="69FDD788" w14:textId="77777777" w:rsidR="00637FF6" w:rsidRDefault="00637FF6" w:rsidP="00637FF6">
      <w:proofErr w:type="spellStart"/>
      <w:r>
        <w:t>from</w:t>
      </w:r>
      <w:proofErr w:type="spellEnd"/>
      <w:r>
        <w:t xml:space="preserve"> PIL </w:t>
      </w:r>
      <w:proofErr w:type="spellStart"/>
      <w:r>
        <w:t>import</w:t>
      </w:r>
      <w:proofErr w:type="spellEnd"/>
      <w:r>
        <w:t xml:space="preserve"> </w:t>
      </w:r>
      <w:proofErr w:type="spellStart"/>
      <w:r>
        <w:t>Image</w:t>
      </w:r>
      <w:proofErr w:type="spellEnd"/>
    </w:p>
    <w:p w14:paraId="4A427531" w14:textId="77777777" w:rsidR="00637FF6" w:rsidRDefault="00637FF6" w:rsidP="00637FF6">
      <w:r>
        <w:t xml:space="preserve">#Para que la imagen </w:t>
      </w:r>
      <w:proofErr w:type="spellStart"/>
      <w:r>
        <w:t>pudea</w:t>
      </w:r>
      <w:proofErr w:type="spellEnd"/>
      <w:r>
        <w:t xml:space="preserve"> ser </w:t>
      </w:r>
      <w:proofErr w:type="spellStart"/>
      <w:r>
        <w:t>mostradra</w:t>
      </w:r>
      <w:proofErr w:type="spellEnd"/>
      <w:r>
        <w:t xml:space="preserve"> </w:t>
      </w:r>
      <w:proofErr w:type="spellStart"/>
      <w:r>
        <w:t>debera</w:t>
      </w:r>
      <w:proofErr w:type="spellEnd"/>
      <w:r>
        <w:t xml:space="preserve"> de indicarse con el nombre de la imagen</w:t>
      </w:r>
    </w:p>
    <w:p w14:paraId="7296AB25" w14:textId="77777777" w:rsidR="00637FF6" w:rsidRPr="00D65FD6" w:rsidRDefault="00637FF6" w:rsidP="00637FF6">
      <w:pPr>
        <w:rPr>
          <w:lang w:val="en-US"/>
        </w:rPr>
      </w:pPr>
      <w:r w:rsidRPr="00D65FD6">
        <w:rPr>
          <w:lang w:val="en-US"/>
        </w:rPr>
        <w:t>def show(</w:t>
      </w:r>
      <w:proofErr w:type="spellStart"/>
      <w:r w:rsidRPr="00D65FD6">
        <w:rPr>
          <w:lang w:val="en-US"/>
        </w:rPr>
        <w:t>path_name</w:t>
      </w:r>
      <w:proofErr w:type="spellEnd"/>
      <w:r w:rsidRPr="00D65FD6">
        <w:rPr>
          <w:lang w:val="en-US"/>
        </w:rPr>
        <w:t>):</w:t>
      </w:r>
    </w:p>
    <w:p w14:paraId="19309C2F" w14:textId="77777777" w:rsidR="00637FF6" w:rsidRPr="00D65FD6" w:rsidRDefault="00637FF6" w:rsidP="00637FF6">
      <w:pPr>
        <w:rPr>
          <w:lang w:val="en-US"/>
        </w:rPr>
      </w:pPr>
      <w:r w:rsidRPr="00637FF6">
        <w:rPr>
          <w:lang w:val="en-US"/>
        </w:rPr>
        <w:t xml:space="preserve">    </w:t>
      </w:r>
      <w:r w:rsidRPr="00D65FD6">
        <w:rPr>
          <w:lang w:val="en-US"/>
        </w:rPr>
        <w:t>image = ()</w:t>
      </w:r>
    </w:p>
    <w:p w14:paraId="78E486B8" w14:textId="77777777" w:rsidR="00637FF6" w:rsidRPr="00D65FD6" w:rsidRDefault="00637FF6" w:rsidP="00637FF6">
      <w:pPr>
        <w:rPr>
          <w:lang w:val="en-US"/>
        </w:rPr>
      </w:pPr>
      <w:proofErr w:type="spellStart"/>
      <w:r w:rsidRPr="00D65FD6">
        <w:rPr>
          <w:lang w:val="en-US"/>
        </w:rPr>
        <w:t>image.open</w:t>
      </w:r>
      <w:proofErr w:type="spellEnd"/>
      <w:r w:rsidRPr="00D65FD6">
        <w:rPr>
          <w:lang w:val="en-US"/>
        </w:rPr>
        <w:t>(</w:t>
      </w:r>
      <w:proofErr w:type="spellStart"/>
      <w:r w:rsidRPr="00D65FD6">
        <w:rPr>
          <w:lang w:val="en-US"/>
        </w:rPr>
        <w:t>path_name</w:t>
      </w:r>
      <w:proofErr w:type="spellEnd"/>
      <w:r w:rsidRPr="00D65FD6">
        <w:rPr>
          <w:lang w:val="en-US"/>
        </w:rPr>
        <w:t>)=</w:t>
      </w:r>
    </w:p>
    <w:p w14:paraId="72114444" w14:textId="77777777" w:rsidR="00637FF6" w:rsidRPr="00D65FD6" w:rsidRDefault="00637FF6" w:rsidP="00637FF6">
      <w:pPr>
        <w:rPr>
          <w:lang w:val="en-US"/>
        </w:rPr>
      </w:pPr>
      <w:r w:rsidRPr="00D65FD6">
        <w:rPr>
          <w:lang w:val="en-US"/>
        </w:rPr>
        <w:t xml:space="preserve">    </w:t>
      </w:r>
      <w:proofErr w:type="spellStart"/>
      <w:r w:rsidRPr="00D65FD6">
        <w:rPr>
          <w:lang w:val="en-US"/>
        </w:rPr>
        <w:t>image.show</w:t>
      </w:r>
      <w:proofErr w:type="spellEnd"/>
      <w:r w:rsidRPr="00D65FD6">
        <w:rPr>
          <w:lang w:val="en-US"/>
        </w:rPr>
        <w:t>()</w:t>
      </w:r>
    </w:p>
    <w:p w14:paraId="1B74D59F" w14:textId="77777777" w:rsidR="00637FF6" w:rsidRPr="00637FF6" w:rsidRDefault="00637FF6" w:rsidP="00637FF6">
      <w:pPr>
        <w:rPr>
          <w:lang w:val="en-US"/>
        </w:rPr>
      </w:pPr>
      <w:r w:rsidRPr="00637FF6">
        <w:rPr>
          <w:lang w:val="en-US"/>
        </w:rPr>
        <w:t xml:space="preserve">show()    </w:t>
      </w:r>
    </w:p>
    <w:p w14:paraId="500E9A06" w14:textId="77777777" w:rsidR="00637FF6" w:rsidRDefault="00637FF6" w:rsidP="00A630E3">
      <w:pPr>
        <w:rPr>
          <w:sz w:val="24"/>
          <w:lang w:val="en-US"/>
        </w:rPr>
      </w:pPr>
    </w:p>
    <w:p w14:paraId="01032F05" w14:textId="77777777" w:rsidR="00637FF6" w:rsidRDefault="00637FF6" w:rsidP="00A630E3">
      <w:pPr>
        <w:rPr>
          <w:sz w:val="24"/>
          <w:lang w:val="en-US"/>
        </w:rPr>
      </w:pPr>
    </w:p>
    <w:p w14:paraId="40D66B00" w14:textId="685AB2BE" w:rsidR="00637FF6" w:rsidRDefault="00637FF6" w:rsidP="00637FF6">
      <w:pPr>
        <w:pStyle w:val="Ttulo2"/>
        <w:numPr>
          <w:ilvl w:val="0"/>
          <w:numId w:val="0"/>
        </w:numPr>
      </w:pPr>
      <w:r>
        <w:lastRenderedPageBreak/>
        <w:t>C</w:t>
      </w:r>
      <w:r>
        <w:t>ONCLUSIÒN</w:t>
      </w:r>
    </w:p>
    <w:p w14:paraId="07E76622" w14:textId="16D7A294" w:rsidR="008E58DD" w:rsidRPr="00E1037E" w:rsidRDefault="00637FF6" w:rsidP="008E58DD">
      <w:pPr>
        <w:rPr>
          <w:sz w:val="24"/>
        </w:rPr>
      </w:pPr>
      <w:r w:rsidRPr="00E1037E">
        <w:rPr>
          <w:sz w:val="24"/>
        </w:rPr>
        <w:t xml:space="preserve">En conclusión, puedo asumir que el cálculo de pendientes en este proyecto es importante para </w:t>
      </w:r>
      <w:r w:rsidR="008E58DD" w:rsidRPr="00E1037E">
        <w:rPr>
          <w:sz w:val="24"/>
        </w:rPr>
        <w:t>los ejidatarios de esa comunidad, poder conocer las condiciones aptas para el culti</w:t>
      </w:r>
      <w:r w:rsidR="00E1037E" w:rsidRPr="00E1037E">
        <w:rPr>
          <w:sz w:val="24"/>
        </w:rPr>
        <w:t>vo que les convenga, ya que en este ejido es conveniente y por facilidad de la zona la producción agrícola del maíz, y es indispensable tener espacialmente el control mediante un estudio de suelos.</w:t>
      </w:r>
    </w:p>
    <w:p w14:paraId="11496340" w14:textId="69066C2E" w:rsidR="00E1037E" w:rsidRPr="00E1037E" w:rsidRDefault="00E1037E" w:rsidP="008E58DD">
      <w:pPr>
        <w:rPr>
          <w:sz w:val="24"/>
        </w:rPr>
      </w:pPr>
      <w:r w:rsidRPr="00E1037E">
        <w:rPr>
          <w:sz w:val="24"/>
        </w:rPr>
        <w:t>Sabiendo que la ubicación de este ejido es rica en recursos agrícolas, por lo que se debe agilizar con las pendientes correctas los cultivos que convengan y sobre todo se produzca con los cuidados correspondientes.</w:t>
      </w:r>
    </w:p>
    <w:p w14:paraId="0AA7B71A" w14:textId="6AFE17FE" w:rsidR="008E58DD" w:rsidRDefault="008E58DD" w:rsidP="008E58DD">
      <w:pPr>
        <w:rPr>
          <w:sz w:val="24"/>
        </w:rPr>
      </w:pPr>
    </w:p>
    <w:p w14:paraId="30EB4C3B" w14:textId="4DD84F12" w:rsidR="00E1037E" w:rsidRDefault="00E1037E" w:rsidP="008E58DD">
      <w:pPr>
        <w:rPr>
          <w:sz w:val="24"/>
        </w:rPr>
      </w:pPr>
    </w:p>
    <w:p w14:paraId="7E5E44FF" w14:textId="0189D437" w:rsidR="00E1037E" w:rsidRDefault="00E1037E" w:rsidP="008E58DD">
      <w:pPr>
        <w:rPr>
          <w:sz w:val="24"/>
        </w:rPr>
      </w:pPr>
    </w:p>
    <w:p w14:paraId="1F9EF2E9" w14:textId="77777777" w:rsidR="00E1037E" w:rsidRPr="00E1037E" w:rsidRDefault="00E1037E" w:rsidP="008E58DD">
      <w:pPr>
        <w:rPr>
          <w:sz w:val="24"/>
        </w:rPr>
      </w:pPr>
    </w:p>
    <w:p w14:paraId="1EFB9D22" w14:textId="77777777" w:rsidR="00E1037E" w:rsidRPr="00E1037E" w:rsidRDefault="00E1037E" w:rsidP="008E58DD">
      <w:pPr>
        <w:rPr>
          <w:sz w:val="24"/>
        </w:rPr>
      </w:pPr>
    </w:p>
    <w:p w14:paraId="5189B4AA" w14:textId="77777777" w:rsidR="00E1037E" w:rsidRPr="00E1037E" w:rsidRDefault="00E1037E" w:rsidP="008E58DD">
      <w:pPr>
        <w:rPr>
          <w:sz w:val="24"/>
        </w:rPr>
      </w:pPr>
    </w:p>
    <w:p w14:paraId="25BA1F5B" w14:textId="77777777" w:rsidR="00E1037E" w:rsidRPr="00E1037E" w:rsidRDefault="00E1037E" w:rsidP="008E58DD">
      <w:pPr>
        <w:rPr>
          <w:sz w:val="24"/>
        </w:rPr>
      </w:pPr>
    </w:p>
    <w:p w14:paraId="093083C4" w14:textId="77777777" w:rsidR="00E1037E" w:rsidRPr="00E1037E" w:rsidRDefault="00E1037E" w:rsidP="008E58DD">
      <w:pPr>
        <w:rPr>
          <w:sz w:val="24"/>
        </w:rPr>
      </w:pPr>
    </w:p>
    <w:p w14:paraId="0002A631" w14:textId="77777777" w:rsidR="00E1037E" w:rsidRPr="00E1037E" w:rsidRDefault="00E1037E" w:rsidP="008E58DD">
      <w:pPr>
        <w:rPr>
          <w:sz w:val="24"/>
        </w:rPr>
      </w:pPr>
    </w:p>
    <w:p w14:paraId="3D97F3F7" w14:textId="77777777" w:rsidR="00E1037E" w:rsidRPr="00E1037E" w:rsidRDefault="00E1037E" w:rsidP="008E58DD">
      <w:pPr>
        <w:rPr>
          <w:sz w:val="24"/>
        </w:rPr>
      </w:pPr>
    </w:p>
    <w:p w14:paraId="38CAB4EC" w14:textId="77777777" w:rsidR="00E1037E" w:rsidRPr="00E1037E" w:rsidRDefault="00E1037E" w:rsidP="008E58DD">
      <w:pPr>
        <w:rPr>
          <w:sz w:val="24"/>
        </w:rPr>
      </w:pPr>
    </w:p>
    <w:p w14:paraId="4AB9E182" w14:textId="0977176F" w:rsidR="00E1037E" w:rsidRPr="00E1037E" w:rsidRDefault="00E1037E" w:rsidP="008E58DD">
      <w:pPr>
        <w:rPr>
          <w:sz w:val="24"/>
        </w:rPr>
        <w:sectPr w:rsidR="00E1037E" w:rsidRPr="00E1037E" w:rsidSect="001D661D">
          <w:headerReference w:type="default" r:id="rId20"/>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78FE3165" w14:textId="7211A682" w:rsidR="008E58DD" w:rsidRDefault="008E58DD" w:rsidP="00A630E3"/>
    <w:p w14:paraId="34A0BD65" w14:textId="247D1F08" w:rsidR="000B5538" w:rsidRDefault="000B5538" w:rsidP="00900A8C"/>
    <w:p w14:paraId="6F1C4ADF" w14:textId="1CDCD4DB" w:rsidR="000B5538" w:rsidRDefault="000B5538" w:rsidP="00900A8C"/>
    <w:p w14:paraId="4BF65D27" w14:textId="77777777" w:rsidR="00F41985" w:rsidRDefault="00F41985" w:rsidP="00900A8C"/>
    <w:p w14:paraId="60572146" w14:textId="32841D7A" w:rsidR="000B5538" w:rsidRDefault="000B5538" w:rsidP="00900A8C">
      <w:bookmarkStart w:id="2" w:name="_GoBack"/>
      <w:bookmarkEnd w:id="2"/>
    </w:p>
    <w:p w14:paraId="21E97C25" w14:textId="77777777" w:rsidR="000B5538" w:rsidRDefault="000B5538" w:rsidP="00900A8C"/>
    <w:sectPr w:rsidR="000B5538" w:rsidSect="001D661D">
      <w:headerReference w:type="default" r:id="rId21"/>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73749" w14:textId="77777777" w:rsidR="00DF23E6" w:rsidRDefault="00DF23E6">
      <w:pPr>
        <w:spacing w:after="0"/>
      </w:pPr>
      <w:r>
        <w:separator/>
      </w:r>
    </w:p>
  </w:endnote>
  <w:endnote w:type="continuationSeparator" w:id="0">
    <w:p w14:paraId="4991A13B" w14:textId="77777777" w:rsidR="00DF23E6" w:rsidRDefault="00DF2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5389" w14:textId="2A8E99D8" w:rsidR="00FA1F7B" w:rsidRPr="00D65FD6" w:rsidRDefault="00FA1F7B" w:rsidP="00D65FD6">
    <w:pPr>
      <w:pStyle w:val="PidepginaIbersid"/>
      <w:rPr>
        <w:i/>
      </w:rPr>
    </w:pPr>
    <w:r>
      <w:t>González Dimas Mario Humberto</w:t>
    </w:r>
    <w:r w:rsidRPr="006F4B47">
      <w:t xml:space="preserve">. </w:t>
    </w:r>
    <w:r>
      <w:t>“Pendientes Aptas para el Cultivo de maíz y caña en el ejido la Esperanza</w:t>
    </w:r>
    <w:r>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4A2F4" w14:textId="77777777" w:rsidR="00FA1F7B" w:rsidRPr="006F4B47" w:rsidRDefault="00FA1F7B"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FA1F7B" w:rsidRDefault="00FA1F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5C646" w14:textId="77777777" w:rsidR="00DF23E6" w:rsidRDefault="00DF23E6">
      <w:pPr>
        <w:spacing w:after="0"/>
      </w:pPr>
      <w:r>
        <w:separator/>
      </w:r>
    </w:p>
  </w:footnote>
  <w:footnote w:type="continuationSeparator" w:id="0">
    <w:p w14:paraId="7AE2DB8C" w14:textId="77777777" w:rsidR="00DF23E6" w:rsidRDefault="00DF23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0EC5" w14:textId="77777777" w:rsidR="008E58DD" w:rsidRPr="001F369B" w:rsidRDefault="008E58DD"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Pr>
        <w:rStyle w:val="Nmerodepgina"/>
        <w:b/>
        <w:noProof/>
      </w:rPr>
      <w:t>2</w:t>
    </w:r>
    <w:r w:rsidRPr="001F369B">
      <w:rPr>
        <w:rStyle w:val="Nmerodepgina"/>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95D8" w14:textId="42F7269C" w:rsidR="00FA1F7B" w:rsidRPr="001F369B" w:rsidRDefault="00FA1F7B"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5"/>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4"/>
  </w:num>
  <w:num w:numId="17">
    <w:abstractNumId w:val="1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839A3"/>
    <w:rsid w:val="000B5538"/>
    <w:rsid w:val="000F45D6"/>
    <w:rsid w:val="00155A75"/>
    <w:rsid w:val="00171FD3"/>
    <w:rsid w:val="00181A4F"/>
    <w:rsid w:val="001D661D"/>
    <w:rsid w:val="00253F84"/>
    <w:rsid w:val="00273251"/>
    <w:rsid w:val="002D0C65"/>
    <w:rsid w:val="0038284C"/>
    <w:rsid w:val="004368B7"/>
    <w:rsid w:val="00455919"/>
    <w:rsid w:val="00474275"/>
    <w:rsid w:val="004F7CC0"/>
    <w:rsid w:val="005B4CCF"/>
    <w:rsid w:val="005E6893"/>
    <w:rsid w:val="005F712F"/>
    <w:rsid w:val="00637FF6"/>
    <w:rsid w:val="006A1F6B"/>
    <w:rsid w:val="006B76C1"/>
    <w:rsid w:val="00737509"/>
    <w:rsid w:val="007F4462"/>
    <w:rsid w:val="00840A02"/>
    <w:rsid w:val="008A187D"/>
    <w:rsid w:val="008E58DD"/>
    <w:rsid w:val="008E6847"/>
    <w:rsid w:val="00900A8C"/>
    <w:rsid w:val="00A21568"/>
    <w:rsid w:val="00A630E3"/>
    <w:rsid w:val="00AC3DA9"/>
    <w:rsid w:val="00AE7FD0"/>
    <w:rsid w:val="00B015D5"/>
    <w:rsid w:val="00BE0688"/>
    <w:rsid w:val="00BE4D6E"/>
    <w:rsid w:val="00C47B19"/>
    <w:rsid w:val="00CC43D5"/>
    <w:rsid w:val="00D65FD6"/>
    <w:rsid w:val="00DA2FCE"/>
    <w:rsid w:val="00DB1B36"/>
    <w:rsid w:val="00DF23E6"/>
    <w:rsid w:val="00E1037E"/>
    <w:rsid w:val="00E62E58"/>
    <w:rsid w:val="00F04D9F"/>
    <w:rsid w:val="00F21686"/>
    <w:rsid w:val="00F30787"/>
    <w:rsid w:val="00F41985"/>
    <w:rsid w:val="00F50F57"/>
    <w:rsid w:val="00F85852"/>
    <w:rsid w:val="00FA1F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37FF6"/>
    <w:rPr>
      <w:rFonts w:ascii="Arial" w:hAnsi="Arial"/>
      <w:b/>
      <w:sz w:val="22"/>
      <w:szCs w:val="2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package" Target="embeddings/Microsoft_Excel_Worksheet.xlsx"/><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mgonzalez26@ucol.mx" TargetMode="External"/><Relationship Id="rId12" Type="http://schemas.openxmlformats.org/officeDocument/2006/relationships/image" Target="media/image3.gi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7652\AppData\Local\Temp\Rar$DIa820.27500\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1BE-400F-87C1-D422B613BC4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1BE-400F-87C1-D422B613BC4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1BE-400F-87C1-D422B613BC4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E1BE-400F-87C1-D422B613BC4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163</TotalTime>
  <Pages>4</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Mario Gonzalez</cp:lastModifiedBy>
  <cp:revision>4</cp:revision>
  <cp:lastPrinted>2007-05-16T21:51:00Z</cp:lastPrinted>
  <dcterms:created xsi:type="dcterms:W3CDTF">2019-11-27T00:08:00Z</dcterms:created>
  <dcterms:modified xsi:type="dcterms:W3CDTF">2019-12-09T22:13:00Z</dcterms:modified>
</cp:coreProperties>
</file>